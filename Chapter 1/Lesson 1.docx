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2C1EF" w14:textId="77777777" w:rsidR="00966EE0" w:rsidRPr="006533EC" w:rsidRDefault="00966EE0" w:rsidP="00CA22F1">
      <w:pPr>
        <w:pStyle w:val="H1-Topic"/>
      </w:pPr>
      <w:r w:rsidRPr="00B02B9A">
        <w:t>1</w:t>
      </w:r>
    </w:p>
    <w:p w14:paraId="7F460B14" w14:textId="77777777" w:rsidR="00CB3230" w:rsidRPr="00CB3230" w:rsidRDefault="00CB3230" w:rsidP="00CB3230">
      <w:pPr>
        <w:pStyle w:val="H1-Topic"/>
        <w:rPr>
          <w:rFonts w:ascii="Times New Roman" w:hAnsi="Times New Roman" w:cs="Times New Roman"/>
          <w:lang w:val="en-US"/>
        </w:rPr>
      </w:pPr>
      <w:r w:rsidRPr="00CB3230">
        <w:rPr>
          <w:lang w:val="en-US"/>
        </w:rPr>
        <w:t xml:space="preserve">Introduction to Machine Learning with </w:t>
      </w:r>
      <w:proofErr w:type="spellStart"/>
      <w:r w:rsidRPr="00CB3230">
        <w:rPr>
          <w:lang w:val="en-US"/>
        </w:rPr>
        <w:t>Keras</w:t>
      </w:r>
      <w:proofErr w:type="spellEnd"/>
    </w:p>
    <w:p w14:paraId="2B72843A" w14:textId="77777777" w:rsidR="00145FBE" w:rsidRPr="00CA22F1" w:rsidRDefault="00CA22F1" w:rsidP="00CA22F1">
      <w:pPr>
        <w:pStyle w:val="SB-Sidebar"/>
      </w:pPr>
      <w:r w:rsidRPr="00CA22F1">
        <w:t xml:space="preserve">Present 1-3: The </w:t>
      </w:r>
      <w:r>
        <w:t>T</w:t>
      </w:r>
      <w:r w:rsidRPr="00CA22F1">
        <w:t>itle slide and the Learning Objectives slide. An overview of what we will achieve in this course.</w:t>
      </w:r>
    </w:p>
    <w:p w14:paraId="6347705F" w14:textId="77777777" w:rsidR="00966EE0" w:rsidRDefault="00966EE0" w:rsidP="00CA22F1">
      <w:pPr>
        <w:pStyle w:val="H1-Topic"/>
      </w:pPr>
      <w:r>
        <w:t>Lesson Objectives</w:t>
      </w:r>
    </w:p>
    <w:p w14:paraId="46AEDB68" w14:textId="77777777" w:rsidR="00966EE0" w:rsidRDefault="00966EE0" w:rsidP="00CA22F1">
      <w:pPr>
        <w:pStyle w:val="P-Regular"/>
      </w:pPr>
      <w:r>
        <w:t>By the end of this lesson, you will be able to:</w:t>
      </w:r>
    </w:p>
    <w:p w14:paraId="2A712F20" w14:textId="331CB902" w:rsidR="005540C6" w:rsidRPr="005540C6" w:rsidRDefault="00CB3230" w:rsidP="005540C6">
      <w:pPr>
        <w:pStyle w:val="L-Bullets"/>
        <w:rPr>
          <w:rFonts w:ascii="Times New Roman" w:hAnsi="Times New Roman" w:cs="Times New Roman"/>
          <w:sz w:val="24"/>
          <w:szCs w:val="24"/>
          <w:lang w:val="en-US"/>
        </w:rPr>
      </w:pPr>
      <w:r w:rsidRPr="00CB3230">
        <w:rPr>
          <w:lang w:val="en-US"/>
        </w:rPr>
        <w:t xml:space="preserve">Revisit Machine Learning with </w:t>
      </w:r>
      <w:proofErr w:type="spellStart"/>
      <w:r w:rsidR="006D3C6C">
        <w:rPr>
          <w:lang w:val="en-US"/>
        </w:rPr>
        <w:t>s</w:t>
      </w:r>
      <w:r w:rsidRPr="00CB3230">
        <w:rPr>
          <w:lang w:val="en-US"/>
        </w:rPr>
        <w:t>cikit</w:t>
      </w:r>
      <w:proofErr w:type="spellEnd"/>
      <w:r w:rsidR="006D3C6C">
        <w:rPr>
          <w:lang w:val="en-US"/>
        </w:rPr>
        <w:t>-l</w:t>
      </w:r>
      <w:r w:rsidRPr="00CB3230">
        <w:rPr>
          <w:lang w:val="en-US"/>
        </w:rPr>
        <w:t>earn</w:t>
      </w:r>
    </w:p>
    <w:p w14:paraId="200A0232" w14:textId="3D27C55D" w:rsidR="001B70B8" w:rsidRPr="005540C6" w:rsidRDefault="001B70B8" w:rsidP="00CB3230">
      <w:pPr>
        <w:pStyle w:val="L-Bullets"/>
        <w:rPr>
          <w:sz w:val="24"/>
          <w:szCs w:val="24"/>
          <w:lang w:val="en-US"/>
        </w:rPr>
      </w:pPr>
      <w:r w:rsidRPr="005540C6">
        <w:rPr>
          <w:sz w:val="24"/>
          <w:szCs w:val="24"/>
          <w:lang w:val="en-US"/>
        </w:rPr>
        <w:t>Understan</w:t>
      </w:r>
      <w:r w:rsidR="005540C6" w:rsidRPr="005540C6">
        <w:rPr>
          <w:sz w:val="24"/>
          <w:szCs w:val="24"/>
          <w:lang w:val="en-US"/>
        </w:rPr>
        <w:t>d how to preprocess data for a machine l</w:t>
      </w:r>
      <w:r w:rsidR="006D3C6C">
        <w:rPr>
          <w:sz w:val="24"/>
          <w:szCs w:val="24"/>
          <w:lang w:val="en-US"/>
        </w:rPr>
        <w:t>e</w:t>
      </w:r>
      <w:r w:rsidR="005540C6" w:rsidRPr="005540C6">
        <w:rPr>
          <w:sz w:val="24"/>
          <w:szCs w:val="24"/>
          <w:lang w:val="en-US"/>
        </w:rPr>
        <w:t>arning model</w:t>
      </w:r>
    </w:p>
    <w:p w14:paraId="0B6FA2DB" w14:textId="2D46A784" w:rsidR="00CB3230" w:rsidRPr="00CB3230" w:rsidRDefault="00CB3230" w:rsidP="00CB3230">
      <w:pPr>
        <w:pStyle w:val="L-Bullets"/>
        <w:rPr>
          <w:rFonts w:ascii="Times New Roman" w:hAnsi="Times New Roman" w:cs="Times New Roman"/>
          <w:sz w:val="24"/>
          <w:szCs w:val="24"/>
          <w:lang w:val="en-US"/>
        </w:rPr>
      </w:pPr>
      <w:r w:rsidRPr="00CB3230">
        <w:rPr>
          <w:lang w:val="en-US"/>
        </w:rPr>
        <w:t xml:space="preserve">Build a Logistic Regression Model with </w:t>
      </w:r>
      <w:proofErr w:type="spellStart"/>
      <w:r w:rsidR="006D3C6C">
        <w:rPr>
          <w:lang w:val="en-US"/>
        </w:rPr>
        <w:t>s</w:t>
      </w:r>
      <w:r w:rsidRPr="00CB3230">
        <w:rPr>
          <w:lang w:val="en-US"/>
        </w:rPr>
        <w:t>cikit</w:t>
      </w:r>
      <w:proofErr w:type="spellEnd"/>
      <w:r w:rsidR="006D3C6C">
        <w:rPr>
          <w:lang w:val="en-US"/>
        </w:rPr>
        <w:t>-l</w:t>
      </w:r>
      <w:r w:rsidRPr="00CB3230">
        <w:rPr>
          <w:lang w:val="en-US"/>
        </w:rPr>
        <w:t>earn</w:t>
      </w:r>
    </w:p>
    <w:p w14:paraId="2251A420" w14:textId="77777777" w:rsidR="00CB3230" w:rsidRPr="00CB3230" w:rsidRDefault="00CB3230" w:rsidP="00CB3230">
      <w:pPr>
        <w:pStyle w:val="L-Bullets"/>
        <w:numPr>
          <w:ilvl w:val="0"/>
          <w:numId w:val="0"/>
        </w:numPr>
        <w:ind w:left="717"/>
        <w:rPr>
          <w:lang w:val="en-US"/>
        </w:rPr>
      </w:pPr>
    </w:p>
    <w:p w14:paraId="4A3F1F09" w14:textId="77777777" w:rsidR="00966EE0" w:rsidRDefault="00966EE0" w:rsidP="00CA22F1">
      <w:pPr>
        <w:pStyle w:val="H1-Topic"/>
      </w:pPr>
      <w:r>
        <w:t>Introduction</w:t>
      </w:r>
    </w:p>
    <w:p w14:paraId="7296726F" w14:textId="0F2C53BD" w:rsidR="009B022A" w:rsidRDefault="009B022A" w:rsidP="009B022A">
      <w:pPr>
        <w:pStyle w:val="SB-Sidebar"/>
      </w:pPr>
      <w:r>
        <w:t>Announce</w:t>
      </w:r>
      <w:bookmarkStart w:id="0" w:name="_GoBack"/>
      <w:bookmarkEnd w:id="0"/>
      <w:r>
        <w:t xml:space="preserve">: Welcome the class. </w:t>
      </w:r>
      <w:r w:rsidR="00394287">
        <w:t>I</w:t>
      </w:r>
      <w:r>
        <w:t>ntroduc</w:t>
      </w:r>
      <w:r w:rsidR="00394287">
        <w:t>e</w:t>
      </w:r>
      <w:r>
        <w:t xml:space="preserve"> yourself and discuss what the course will cover</w:t>
      </w:r>
      <w:r w:rsidR="00394287">
        <w:t>.</w:t>
      </w:r>
      <w:r>
        <w:t xml:space="preserve"> </w:t>
      </w:r>
      <w:r w:rsidR="00394287">
        <w:t>T</w:t>
      </w:r>
      <w:r>
        <w:t xml:space="preserve">alk about the topics that will be covered </w:t>
      </w:r>
      <w:r w:rsidR="00394287">
        <w:t>in</w:t>
      </w:r>
      <w:r>
        <w:t xml:space="preserve"> this lesson.</w:t>
      </w:r>
    </w:p>
    <w:p w14:paraId="1D660B1E" w14:textId="51152913" w:rsidR="00CB3230" w:rsidRDefault="00CB3230" w:rsidP="00CA22F1">
      <w:pPr>
        <w:pStyle w:val="P-Regular"/>
      </w:pPr>
    </w:p>
    <w:p w14:paraId="20E6AB40" w14:textId="75D6C978" w:rsidR="00D42B7C" w:rsidRDefault="00D42B7C" w:rsidP="00CA22F1">
      <w:pPr>
        <w:pStyle w:val="P-Regular"/>
      </w:pPr>
      <w:r>
        <w:t>Machine learning is the science of utilizing machines to emulate human tasks and to have the machine improve in performance of that task over time. By feeding machines data in the form of observations of real-world events they can develop patterns and relationships that will optimize an objective function, such as the accuracy of a binary classification task.</w:t>
      </w:r>
      <w:r w:rsidR="004F5FFE">
        <w:t xml:space="preserve"> In general, the usefulness of machine learning comes in the ability to learn highly complex and nonlinear relationships in large datasets and to replicate the results of that learning many times. Take for example the classification of </w:t>
      </w:r>
      <w:r w:rsidR="00797606">
        <w:t xml:space="preserve">a dataset of </w:t>
      </w:r>
      <w:r w:rsidR="004F5FFE">
        <w:t>pictures</w:t>
      </w:r>
      <w:r w:rsidR="00797606">
        <w:t xml:space="preserve"> of either dogs or cats into classes of their respective type. For a human this is trivial and accuracy would likely be very high, however it may take around a second to categorize each picture and scaling the task can only be achieved by increasing the number of humans, which may be infeasible. While it may be difficult to reach the same level of accuracy for this task for machines, though certainly not impossible, the advantages of machines are that they can classify many images per second, and scaling is as simple as copying code from one machine to another.</w:t>
      </w:r>
    </w:p>
    <w:p w14:paraId="105102CE" w14:textId="39E0C858" w:rsidR="00CB3230" w:rsidRDefault="00797606" w:rsidP="00CA22F1">
      <w:pPr>
        <w:pStyle w:val="P-Regular"/>
      </w:pPr>
      <w:r>
        <w:t xml:space="preserve">In this course we are using the programming language Python and the libraries </w:t>
      </w:r>
      <w:proofErr w:type="spellStart"/>
      <w:r>
        <w:t>scikit</w:t>
      </w:r>
      <w:proofErr w:type="spellEnd"/>
      <w:r>
        <w:t xml:space="preserve">-learn and </w:t>
      </w:r>
      <w:proofErr w:type="spellStart"/>
      <w:r>
        <w:t>keras</w:t>
      </w:r>
      <w:proofErr w:type="spellEnd"/>
      <w:r>
        <w:t xml:space="preserve"> to create machine learning models. We are using Python because of its </w:t>
      </w:r>
      <w:r w:rsidR="00D446D4">
        <w:t xml:space="preserve">broad level of utilization across the machine learning community and easy learning curve for new users. Much the same, </w:t>
      </w:r>
      <w:proofErr w:type="spellStart"/>
      <w:r w:rsidR="00D446D4">
        <w:t>scikit</w:t>
      </w:r>
      <w:proofErr w:type="spellEnd"/>
      <w:r w:rsidR="00D446D4">
        <w:t xml:space="preserve">-learn is well established within the community and flexible enough to create a wide variety of machine learning models in a simple-to-use API that enables beginners to efficiently prototype without having to have a deep understanding or code each specific model. Moreover, </w:t>
      </w:r>
      <w:proofErr w:type="spellStart"/>
      <w:r w:rsidR="00D446D4">
        <w:t>scikit</w:t>
      </w:r>
      <w:proofErr w:type="spellEnd"/>
      <w:r w:rsidR="00D446D4">
        <w:t>-learn is open source and well documented</w:t>
      </w:r>
      <w:r w:rsidR="00545DD4">
        <w:t xml:space="preserve"> so there is a community of active participants working to improve the library.</w:t>
      </w:r>
    </w:p>
    <w:p w14:paraId="7F72AAB0" w14:textId="34086300" w:rsidR="00545DD4" w:rsidRDefault="00545DD4" w:rsidP="00CA22F1">
      <w:pPr>
        <w:pStyle w:val="P-Regular"/>
      </w:pPr>
      <w:r>
        <w:t xml:space="preserve">Due to its ease of use, </w:t>
      </w:r>
      <w:r w:rsidR="00A97593">
        <w:t>flexibility</w:t>
      </w:r>
      <w:r>
        <w:t xml:space="preserve">, and </w:t>
      </w:r>
      <w:r w:rsidR="00A97593">
        <w:t xml:space="preserve">good support </w:t>
      </w:r>
      <w:proofErr w:type="spellStart"/>
      <w:r w:rsidR="00A97593">
        <w:t>scikit</w:t>
      </w:r>
      <w:proofErr w:type="spellEnd"/>
      <w:r w:rsidR="00A97593">
        <w:t xml:space="preserve">-learn has been adopted as the machine learning library from beginners to industry practitioners alike. However, while </w:t>
      </w:r>
      <w:proofErr w:type="spellStart"/>
      <w:r w:rsidR="00A97593">
        <w:t>scikit</w:t>
      </w:r>
      <w:proofErr w:type="spellEnd"/>
      <w:r w:rsidR="00A97593">
        <w:t xml:space="preserve"> learn is certainly excellent for as a library for learning machine learning in general</w:t>
      </w:r>
      <w:r w:rsidR="001D79ED">
        <w:t xml:space="preserve"> the estimators that it provides for neural networks are lacking.  One big reason for this is that there is much more flexibility in the architecture</w:t>
      </w:r>
      <w:r w:rsidR="000613E5">
        <w:t xml:space="preserve"> of neural networks that is antithesis to </w:t>
      </w:r>
      <w:proofErr w:type="spellStart"/>
      <w:r w:rsidR="000613E5">
        <w:t>scikit</w:t>
      </w:r>
      <w:proofErr w:type="spellEnd"/>
      <w:r w:rsidR="000613E5">
        <w:t xml:space="preserve">-learn. Neural networks can exhibit a number of different architecture designs, with various </w:t>
      </w:r>
      <w:r w:rsidR="00F373F4">
        <w:lastRenderedPageBreak/>
        <w:t>optimizers</w:t>
      </w:r>
      <w:r w:rsidR="000613E5">
        <w:t>, activation functions</w:t>
      </w:r>
      <w:r w:rsidR="00F373F4">
        <w:t xml:space="preserve">, and layer properties, these terms will become more familiar as the course progresses. In order for </w:t>
      </w:r>
      <w:proofErr w:type="spellStart"/>
      <w:r w:rsidR="00F373F4">
        <w:t>scikit</w:t>
      </w:r>
      <w:proofErr w:type="spellEnd"/>
      <w:r w:rsidR="00F373F4">
        <w:t>-learn to incorporate neural networks it may well double the size of the library entirely so instead the creators thought it be best to let another library tackle the richness of neural networks.</w:t>
      </w:r>
    </w:p>
    <w:p w14:paraId="40CAB9E9" w14:textId="14FF7CD5" w:rsidR="00F373F4" w:rsidRDefault="00F373F4" w:rsidP="00CA22F1">
      <w:pPr>
        <w:pStyle w:val="P-Regular"/>
      </w:pPr>
      <w:r>
        <w:t xml:space="preserve">Similar to </w:t>
      </w:r>
      <w:proofErr w:type="spellStart"/>
      <w:r>
        <w:t>scikit</w:t>
      </w:r>
      <w:proofErr w:type="spellEnd"/>
      <w:r>
        <w:t xml:space="preserve">-learn, </w:t>
      </w:r>
      <w:proofErr w:type="spellStart"/>
      <w:r>
        <w:t>keras</w:t>
      </w:r>
      <w:proofErr w:type="spellEnd"/>
      <w:r>
        <w:t xml:space="preserve"> makes it easy to create models in the Python programming language through an easy-to-use</w:t>
      </w:r>
      <w:r w:rsidR="00077CED">
        <w:t xml:space="preserve"> API. However, the goal of </w:t>
      </w:r>
      <w:proofErr w:type="spellStart"/>
      <w:r w:rsidR="00077CED">
        <w:t>keras</w:t>
      </w:r>
      <w:proofErr w:type="spellEnd"/>
      <w:r w:rsidR="00077CED">
        <w:t xml:space="preserve"> is for the creation and training of neural networks, rather than machine learning models in general. The library has much of the general-purpose functions built in such as optimizers, activation functions and layer properties such that users, like with </w:t>
      </w:r>
      <w:proofErr w:type="spellStart"/>
      <w:r w:rsidR="00077CED">
        <w:t>scikit</w:t>
      </w:r>
      <w:proofErr w:type="spellEnd"/>
      <w:r w:rsidR="00077CED">
        <w:t>-learn, do not have to code these algorithms from scratch.</w:t>
      </w:r>
    </w:p>
    <w:p w14:paraId="26DEF016" w14:textId="31202D42" w:rsidR="00966EE0" w:rsidRDefault="00077CED" w:rsidP="00CA22F1">
      <w:pPr>
        <w:pStyle w:val="P-Regular"/>
      </w:pPr>
      <w:r>
        <w:t xml:space="preserve">While this course is introduction to deep learning with </w:t>
      </w:r>
      <w:proofErr w:type="spellStart"/>
      <w:r>
        <w:t>keras</w:t>
      </w:r>
      <w:proofErr w:type="spellEnd"/>
      <w:r>
        <w:t xml:space="preserve"> we will begin </w:t>
      </w:r>
      <w:r w:rsidR="003E1BDE">
        <w:t>with a</w:t>
      </w:r>
      <w:r>
        <w:t xml:space="preserve"> lesson in </w:t>
      </w:r>
      <w:proofErr w:type="spellStart"/>
      <w:r w:rsidR="00966EE0">
        <w:t>scikit</w:t>
      </w:r>
      <w:proofErr w:type="spellEnd"/>
      <w:r w:rsidR="00966EE0">
        <w:t xml:space="preserve">-learn </w:t>
      </w:r>
      <w:r w:rsidR="00693CAE">
        <w:t xml:space="preserve">to establish the fundamentals of building a machine learning model using the python programming language. Many of the steps to create </w:t>
      </w:r>
      <w:r w:rsidR="00131611">
        <w:t xml:space="preserve">models are highly transferable between the two libraries and </w:t>
      </w:r>
      <w:proofErr w:type="spellStart"/>
      <w:r w:rsidR="00131611">
        <w:t>scikit</w:t>
      </w:r>
      <w:proofErr w:type="spellEnd"/>
      <w:r w:rsidR="00131611">
        <w:t xml:space="preserve">-learn has the advantage of being widely used and as such there is much documentation, tutorials, and learning to be found across the internet. Specifically, by the end of this lesson students will be able to create a logistic regression model utilizing the </w:t>
      </w:r>
      <w:proofErr w:type="spellStart"/>
      <w:r w:rsidR="00131611">
        <w:t>scikit</w:t>
      </w:r>
      <w:proofErr w:type="spellEnd"/>
      <w:r w:rsidR="00131611">
        <w:t xml:space="preserve">-learn library. The fundamentals of preprocessing the data from scratch, optimization techniques, and model evaluation steps will be covered in this lesson. In subsequent </w:t>
      </w:r>
      <w:r w:rsidR="00001C73">
        <w:t xml:space="preserve">lessons we will develop the same logistic regression model in the </w:t>
      </w:r>
      <w:proofErr w:type="spellStart"/>
      <w:r w:rsidR="00001C73">
        <w:t>keras</w:t>
      </w:r>
      <w:proofErr w:type="spellEnd"/>
      <w:r w:rsidR="00001C73">
        <w:t xml:space="preserve"> library by building a neural network. </w:t>
      </w:r>
    </w:p>
    <w:p w14:paraId="51AD305E" w14:textId="70AF54EC" w:rsidR="00966EE0" w:rsidRPr="006732F8" w:rsidRDefault="00556966" w:rsidP="00CA22F1">
      <w:pPr>
        <w:pStyle w:val="H1-Topic"/>
        <w:rPr>
          <w:color w:val="000000" w:themeColor="text1"/>
        </w:rPr>
      </w:pPr>
      <w:proofErr w:type="spellStart"/>
      <w:r>
        <w:rPr>
          <w:color w:val="000000" w:themeColor="text1"/>
        </w:rPr>
        <w:t>S</w:t>
      </w:r>
      <w:r w:rsidR="00966EE0" w:rsidRPr="006732F8">
        <w:rPr>
          <w:color w:val="000000" w:themeColor="text1"/>
        </w:rPr>
        <w:t>cikit</w:t>
      </w:r>
      <w:proofErr w:type="spellEnd"/>
      <w:r w:rsidR="00966EE0" w:rsidRPr="006732F8">
        <w:rPr>
          <w:color w:val="000000" w:themeColor="text1"/>
        </w:rPr>
        <w:t>-learn</w:t>
      </w:r>
    </w:p>
    <w:p w14:paraId="4E5B83BA" w14:textId="31DFFA4B" w:rsidR="009A1948" w:rsidRPr="008174F7" w:rsidRDefault="009A1948" w:rsidP="009B022A">
      <w:pPr>
        <w:pStyle w:val="SB-Sidebar"/>
        <w:rPr>
          <w:color w:val="FF0000"/>
        </w:rPr>
      </w:pPr>
      <w:r w:rsidRPr="008174F7">
        <w:rPr>
          <w:color w:val="FF0000"/>
        </w:rPr>
        <w:t xml:space="preserve">Present: Slide introducing </w:t>
      </w:r>
      <w:proofErr w:type="spellStart"/>
      <w:r w:rsidR="006732F8">
        <w:rPr>
          <w:color w:val="FF0000"/>
        </w:rPr>
        <w:t>scikit</w:t>
      </w:r>
      <w:proofErr w:type="spellEnd"/>
      <w:r w:rsidR="006732F8">
        <w:rPr>
          <w:color w:val="FF0000"/>
        </w:rPr>
        <w:t>-learn</w:t>
      </w:r>
    </w:p>
    <w:p w14:paraId="0FC7273F" w14:textId="04554883" w:rsidR="009A1948" w:rsidRDefault="009A1948" w:rsidP="009A1948">
      <w:pPr>
        <w:pStyle w:val="P-Regular"/>
        <w:rPr>
          <w:color w:val="FF0000"/>
        </w:rPr>
      </w:pPr>
    </w:p>
    <w:p w14:paraId="56CB8335" w14:textId="2235B055" w:rsidR="006732F8" w:rsidRPr="006732F8" w:rsidRDefault="006732F8" w:rsidP="009A1948">
      <w:pPr>
        <w:pStyle w:val="P-Regular"/>
        <w:rPr>
          <w:color w:val="000000" w:themeColor="text1"/>
        </w:rPr>
      </w:pPr>
      <w:proofErr w:type="spellStart"/>
      <w:r w:rsidRPr="006732F8">
        <w:rPr>
          <w:color w:val="000000" w:themeColor="text1"/>
        </w:rPr>
        <w:t>Scikit</w:t>
      </w:r>
      <w:proofErr w:type="spellEnd"/>
      <w:r w:rsidRPr="006732F8">
        <w:rPr>
          <w:color w:val="000000" w:themeColor="text1"/>
        </w:rPr>
        <w:t xml:space="preserve">-learn was initially created in 2007 as a way to easily create machine learning models in the Python programming language by David </w:t>
      </w:r>
      <w:proofErr w:type="spellStart"/>
      <w:r w:rsidRPr="006732F8">
        <w:rPr>
          <w:color w:val="000000" w:themeColor="text1"/>
        </w:rPr>
        <w:t>Cournapeau</w:t>
      </w:r>
      <w:proofErr w:type="spellEnd"/>
      <w:r w:rsidRPr="006732F8">
        <w:rPr>
          <w:color w:val="000000" w:themeColor="text1"/>
        </w:rPr>
        <w:t xml:space="preserve">. Since its inception, the library has grown immensely in popularity because of its ease-of-use, wide </w:t>
      </w:r>
      <w:r w:rsidR="00894619" w:rsidRPr="006732F8">
        <w:rPr>
          <w:color w:val="000000" w:themeColor="text1"/>
        </w:rPr>
        <w:t>adoption</w:t>
      </w:r>
      <w:r w:rsidRPr="006732F8">
        <w:rPr>
          <w:color w:val="000000" w:themeColor="text1"/>
        </w:rPr>
        <w:t xml:space="preserve"> within the machine learning community and </w:t>
      </w:r>
      <w:r w:rsidR="0087268A" w:rsidRPr="006732F8">
        <w:rPr>
          <w:color w:val="000000" w:themeColor="text1"/>
        </w:rPr>
        <w:t>flexib</w:t>
      </w:r>
      <w:r w:rsidR="0087268A">
        <w:rPr>
          <w:color w:val="000000" w:themeColor="text1"/>
        </w:rPr>
        <w:t>il</w:t>
      </w:r>
      <w:r w:rsidR="0087268A" w:rsidRPr="006732F8">
        <w:rPr>
          <w:color w:val="000000" w:themeColor="text1"/>
        </w:rPr>
        <w:t>ity</w:t>
      </w:r>
      <w:r w:rsidRPr="006732F8">
        <w:rPr>
          <w:color w:val="000000" w:themeColor="text1"/>
        </w:rPr>
        <w:t xml:space="preserve"> of use.</w:t>
      </w:r>
    </w:p>
    <w:p w14:paraId="375E4FF7" w14:textId="77777777" w:rsidR="009F3EF5" w:rsidRPr="008174F7" w:rsidRDefault="009B022A" w:rsidP="009B022A">
      <w:pPr>
        <w:pStyle w:val="H3-Callout"/>
        <w:rPr>
          <w:color w:val="FF0000"/>
        </w:rPr>
      </w:pPr>
      <w:r w:rsidRPr="008174F7">
        <w:rPr>
          <w:color w:val="FF0000"/>
        </w:rPr>
        <w:t>Note</w:t>
      </w:r>
    </w:p>
    <w:p w14:paraId="6DEB7D05" w14:textId="24325640" w:rsidR="00C917BB" w:rsidRDefault="00457082" w:rsidP="00457082">
      <w:pPr>
        <w:pStyle w:val="P-Callout"/>
        <w:rPr>
          <w:color w:val="FF0000"/>
        </w:rPr>
      </w:pPr>
      <w:r w:rsidRPr="008174F7">
        <w:rPr>
          <w:color w:val="FF0000"/>
        </w:rPr>
        <w:t>You can f</w:t>
      </w:r>
      <w:r w:rsidR="00C917BB" w:rsidRPr="008174F7">
        <w:rPr>
          <w:color w:val="FF0000"/>
        </w:rPr>
        <w:t xml:space="preserve">ind </w:t>
      </w:r>
      <w:r w:rsidR="006732F8">
        <w:rPr>
          <w:color w:val="FF0000"/>
        </w:rPr>
        <w:t xml:space="preserve">all the documentation for the </w:t>
      </w:r>
      <w:proofErr w:type="spellStart"/>
      <w:r w:rsidR="00C917BB" w:rsidRPr="008174F7">
        <w:rPr>
          <w:color w:val="FF0000"/>
        </w:rPr>
        <w:t>scikit</w:t>
      </w:r>
      <w:proofErr w:type="spellEnd"/>
      <w:r w:rsidR="00C917BB" w:rsidRPr="008174F7">
        <w:rPr>
          <w:color w:val="FF0000"/>
        </w:rPr>
        <w:t xml:space="preserve">-learn </w:t>
      </w:r>
      <w:r w:rsidR="006732F8">
        <w:rPr>
          <w:color w:val="FF0000"/>
        </w:rPr>
        <w:t>library here</w:t>
      </w:r>
      <w:r w:rsidR="00C917BB" w:rsidRPr="008174F7">
        <w:rPr>
          <w:color w:val="FF0000"/>
        </w:rPr>
        <w:t>:</w:t>
      </w:r>
      <w:r w:rsidR="009A1948" w:rsidRPr="008174F7">
        <w:rPr>
          <w:color w:val="FF0000"/>
        </w:rPr>
        <w:t xml:space="preserve"> </w:t>
      </w:r>
      <w:hyperlink r:id="rId6" w:history="1">
        <w:r w:rsidR="00A067C3" w:rsidRPr="00D46533">
          <w:rPr>
            <w:rStyle w:val="Hyperlink"/>
            <w:shd w:val="clear" w:color="auto" w:fill="00FA00"/>
          </w:rPr>
          <w:t>https://scikit-learn.org/stable/documentation.html</w:t>
        </w:r>
      </w:hyperlink>
      <w:r w:rsidR="00203A69" w:rsidRPr="008174F7">
        <w:rPr>
          <w:color w:val="FF0000"/>
        </w:rPr>
        <w:t>.</w:t>
      </w:r>
    </w:p>
    <w:p w14:paraId="746D5E84" w14:textId="77777777" w:rsidR="006A1F7B" w:rsidRDefault="00A067C3" w:rsidP="00A067C3">
      <w:pPr>
        <w:pStyle w:val="P-Regular"/>
      </w:pPr>
      <w:r w:rsidRPr="006A1F7B">
        <w:rPr>
          <w:color w:val="000000" w:themeColor="text1"/>
        </w:rPr>
        <w:t xml:space="preserve">The estimators in </w:t>
      </w:r>
      <w:proofErr w:type="spellStart"/>
      <w:r w:rsidRPr="006A1F7B">
        <w:rPr>
          <w:color w:val="000000" w:themeColor="text1"/>
        </w:rPr>
        <w:t>scikit</w:t>
      </w:r>
      <w:proofErr w:type="spellEnd"/>
      <w:r w:rsidRPr="006A1F7B">
        <w:rPr>
          <w:color w:val="000000" w:themeColor="text1"/>
        </w:rPr>
        <w:t xml:space="preserve">-learn </w:t>
      </w:r>
      <w:r w:rsidR="0087268A" w:rsidRPr="006A1F7B">
        <w:rPr>
          <w:color w:val="000000" w:themeColor="text1"/>
        </w:rPr>
        <w:t>can generally be classified into supervised learning and unsupervised learning techniques. Supervised learning occurs when the target variable is known and models are trained in order t</w:t>
      </w:r>
      <w:r w:rsidR="003206C2" w:rsidRPr="006A1F7B">
        <w:rPr>
          <w:color w:val="000000" w:themeColor="text1"/>
        </w:rPr>
        <w:t xml:space="preserve">o correctly predict the target variable. Binary classification using logistic regression is a good example of a supervised learning technique. In unsupervised learning there is no target variable given in the training data but models aim to assign a target variable. An example of an unsupervised learning technique is </w:t>
      </w:r>
      <w:r w:rsidR="006A1F7B" w:rsidRPr="006A1F7B">
        <w:rPr>
          <w:color w:val="000000" w:themeColor="text1"/>
        </w:rPr>
        <w:t>k-means clustering in which data is partitioned into a given number of clusters based on proximity to neighboring data points, the target variable assigned may be either the cluster number or cluster center.</w:t>
      </w:r>
      <w:r w:rsidR="006A1F7B" w:rsidRPr="006A1F7B">
        <w:t xml:space="preserve"> </w:t>
      </w:r>
    </w:p>
    <w:p w14:paraId="22CFE790" w14:textId="77777777" w:rsidR="006A1F7B" w:rsidRPr="006A1F7B" w:rsidRDefault="006A1F7B" w:rsidP="006A1F7B">
      <w:pPr>
        <w:pStyle w:val="P-Callout"/>
        <w:rPr>
          <w:b/>
          <w:color w:val="FF0000"/>
        </w:rPr>
      </w:pPr>
      <w:r w:rsidRPr="006A1F7B">
        <w:rPr>
          <w:b/>
          <w:color w:val="FF0000"/>
        </w:rPr>
        <w:t>Note</w:t>
      </w:r>
    </w:p>
    <w:p w14:paraId="1CF351A9" w14:textId="7B260E1A" w:rsidR="006A1F7B" w:rsidRPr="006A1F7B" w:rsidRDefault="006A1F7B" w:rsidP="006A1F7B">
      <w:pPr>
        <w:pStyle w:val="P-Callout"/>
        <w:rPr>
          <w:color w:val="FF0000"/>
        </w:rPr>
      </w:pPr>
      <w:r w:rsidRPr="006A1F7B">
        <w:rPr>
          <w:color w:val="FF0000"/>
        </w:rPr>
        <w:lastRenderedPageBreak/>
        <w:t>Some more information on the difference between the two forms can be found here: https://towardsdatascience.com/supervised-vs-unsupervised-learning-14f68e32ea8d.</w:t>
      </w:r>
    </w:p>
    <w:p w14:paraId="049E6876" w14:textId="07DC384F" w:rsidR="006A1F7B" w:rsidRDefault="006A1F7B" w:rsidP="00A067C3">
      <w:pPr>
        <w:pStyle w:val="P-Regular"/>
        <w:rPr>
          <w:color w:val="000000" w:themeColor="text1"/>
        </w:rPr>
      </w:pPr>
      <w:r>
        <w:rPr>
          <w:color w:val="000000" w:themeColor="text1"/>
        </w:rPr>
        <w:t xml:space="preserve">There are even exist semi-supervised learning techniques in which </w:t>
      </w:r>
      <w:r w:rsidR="00BF1F12">
        <w:rPr>
          <w:color w:val="000000" w:themeColor="text1"/>
        </w:rPr>
        <w:t>unlabeled data is used in the training of machine learning models. This may occur if there is only a small amount of labelled data and a copious amount of unlabeled, in practice the unlabeled data coupled with labelled data produced significant improvement in model performance as compared to unsupervised learning, and in instances where labelling the unlabeled data is not feasible.</w:t>
      </w:r>
    </w:p>
    <w:p w14:paraId="7AD2E65B" w14:textId="785AF4A4" w:rsidR="00BF1F12" w:rsidRDefault="00BF1F12" w:rsidP="00A067C3">
      <w:pPr>
        <w:pStyle w:val="P-Regular"/>
        <w:rPr>
          <w:color w:val="000000" w:themeColor="text1"/>
        </w:rPr>
      </w:pPr>
      <w:r>
        <w:rPr>
          <w:color w:val="000000" w:themeColor="text1"/>
        </w:rPr>
        <w:t xml:space="preserve">The </w:t>
      </w:r>
      <w:proofErr w:type="spellStart"/>
      <w:r>
        <w:rPr>
          <w:color w:val="000000" w:themeColor="text1"/>
        </w:rPr>
        <w:t>scikit</w:t>
      </w:r>
      <w:proofErr w:type="spellEnd"/>
      <w:r>
        <w:rPr>
          <w:color w:val="000000" w:themeColor="text1"/>
        </w:rPr>
        <w:t>-learn library is ideal for beginners as the general concepts for building machine learning pipelines can be learned easily. Concepts such as data preprocessing, hyperparameter tuning, and model evaluation, and many more are all taken care of in the library. Even experienced users find the library easy to rapidly prototype models before using a more specialized machine learning library.</w:t>
      </w:r>
    </w:p>
    <w:p w14:paraId="54682619" w14:textId="1E5F7EE5" w:rsidR="00BF1F12" w:rsidRPr="00BF1F12" w:rsidRDefault="00BF1F12" w:rsidP="00A067C3">
      <w:pPr>
        <w:pStyle w:val="P-Regular"/>
        <w:rPr>
          <w:color w:val="000000" w:themeColor="text1"/>
        </w:rPr>
      </w:pPr>
      <w:r>
        <w:rPr>
          <w:color w:val="000000" w:themeColor="text1"/>
        </w:rPr>
        <w:t xml:space="preserve">Indeed, the various machine learning techniques discussed </w:t>
      </w:r>
      <w:r w:rsidR="00AC6D67">
        <w:rPr>
          <w:color w:val="000000" w:themeColor="text1"/>
        </w:rPr>
        <w:t xml:space="preserve">such as supervised and unsupervised learning can be applied with </w:t>
      </w:r>
      <w:proofErr w:type="spellStart"/>
      <w:r w:rsidR="00AC6D67">
        <w:rPr>
          <w:color w:val="000000" w:themeColor="text1"/>
        </w:rPr>
        <w:t>keras</w:t>
      </w:r>
      <w:proofErr w:type="spellEnd"/>
      <w:r w:rsidR="00AC6D67">
        <w:rPr>
          <w:color w:val="000000" w:themeColor="text1"/>
        </w:rPr>
        <w:t xml:space="preserve"> using neural networks with different architectures that will be discussed throughout the course</w:t>
      </w:r>
    </w:p>
    <w:p w14:paraId="0DF969BF" w14:textId="05151133" w:rsidR="00A067C3" w:rsidRPr="0087268A" w:rsidRDefault="00A067C3" w:rsidP="0087268A">
      <w:pPr>
        <w:pStyle w:val="SB-Sidebar"/>
      </w:pPr>
      <w:r w:rsidRPr="0087268A">
        <w:t xml:space="preserve">Discuss: Discuss with students their </w:t>
      </w:r>
      <w:r w:rsidR="0087268A" w:rsidRPr="0087268A">
        <w:t>familiarity</w:t>
      </w:r>
      <w:r w:rsidRPr="0087268A">
        <w:t xml:space="preserve"> with the library </w:t>
      </w:r>
    </w:p>
    <w:p w14:paraId="68152355" w14:textId="77777777" w:rsidR="00A067C3" w:rsidRPr="008174F7" w:rsidRDefault="00A067C3" w:rsidP="00A067C3">
      <w:pPr>
        <w:pStyle w:val="P-Regular"/>
        <w:rPr>
          <w:color w:val="FF0000"/>
        </w:rPr>
      </w:pPr>
    </w:p>
    <w:p w14:paraId="163A7BF8" w14:textId="77777777" w:rsidR="00A067C3" w:rsidRPr="006533EC" w:rsidRDefault="00A067C3" w:rsidP="00A067C3">
      <w:pPr>
        <w:pStyle w:val="H1-Topic"/>
      </w:pPr>
      <w:proofErr w:type="spellStart"/>
      <w:r>
        <w:t>Keras</w:t>
      </w:r>
      <w:proofErr w:type="spellEnd"/>
    </w:p>
    <w:p w14:paraId="21B7C2FC" w14:textId="4703D939" w:rsidR="00A067C3" w:rsidRPr="008174F7" w:rsidRDefault="00A067C3" w:rsidP="00A067C3">
      <w:pPr>
        <w:pStyle w:val="SB-Sidebar"/>
        <w:rPr>
          <w:color w:val="FF0000"/>
        </w:rPr>
      </w:pPr>
      <w:r w:rsidRPr="008174F7">
        <w:rPr>
          <w:color w:val="FF0000"/>
        </w:rPr>
        <w:t xml:space="preserve">Present: Slide introducing </w:t>
      </w:r>
      <w:proofErr w:type="spellStart"/>
      <w:r>
        <w:rPr>
          <w:color w:val="FF0000"/>
        </w:rPr>
        <w:t>keras</w:t>
      </w:r>
      <w:proofErr w:type="spellEnd"/>
    </w:p>
    <w:p w14:paraId="4AF255C0" w14:textId="77777777" w:rsidR="00A067C3" w:rsidRPr="009A1948" w:rsidRDefault="00A067C3" w:rsidP="00A067C3">
      <w:pPr>
        <w:pStyle w:val="P-Regular"/>
      </w:pPr>
    </w:p>
    <w:p w14:paraId="4DD08A67" w14:textId="77777777" w:rsidR="00A067C3" w:rsidRDefault="00A067C3" w:rsidP="00A067C3">
      <w:pPr>
        <w:pStyle w:val="P-Regular"/>
      </w:pPr>
      <w:r>
        <w:t xml:space="preserve">Created in 200X by Y built to make deep learning accessible to everyone. </w:t>
      </w:r>
      <w:proofErr w:type="spellStart"/>
      <w:r>
        <w:t>Keras</w:t>
      </w:r>
      <w:proofErr w:type="spellEnd"/>
      <w:r>
        <w:t xml:space="preserve"> is designed to be a high-level neural network API that is built on top of the frameworks </w:t>
      </w:r>
      <w:proofErr w:type="spellStart"/>
      <w:r>
        <w:t>Tensorflow</w:t>
      </w:r>
      <w:proofErr w:type="spellEnd"/>
      <w:r>
        <w:t xml:space="preserve">, CNTK, or Theano. One of the great benefits of using </w:t>
      </w:r>
      <w:proofErr w:type="spellStart"/>
      <w:r>
        <w:t>Keras</w:t>
      </w:r>
      <w:proofErr w:type="spellEnd"/>
      <w:r>
        <w:t xml:space="preserve"> as an introduction to deep learning for beginners is that it is very user-friendly-- advanced functions such as optimizers, layers, </w:t>
      </w:r>
      <w:proofErr w:type="spellStart"/>
      <w:r>
        <w:t>etc</w:t>
      </w:r>
      <w:proofErr w:type="spellEnd"/>
      <w:r>
        <w:t xml:space="preserve">, are already built in to the library and do not have to be written from scratch. In fact, this is why </w:t>
      </w:r>
      <w:proofErr w:type="spellStart"/>
      <w:r>
        <w:t>keras</w:t>
      </w:r>
      <w:proofErr w:type="spellEnd"/>
      <w:r>
        <w:t xml:space="preserve"> is so popular not only amongst beginners but seasoned experts also, the library allows for rapid prototyping of neural networks, supports a wide variety of network architectures and is can be run on both CPU and GPU.</w:t>
      </w:r>
    </w:p>
    <w:p w14:paraId="545A8196" w14:textId="77777777" w:rsidR="00A067C3" w:rsidRDefault="00A067C3" w:rsidP="00A067C3">
      <w:pPr>
        <w:pStyle w:val="H3-Callout"/>
      </w:pPr>
      <w:r>
        <w:t>Note</w:t>
      </w:r>
    </w:p>
    <w:p w14:paraId="2F2A2E1C" w14:textId="77777777" w:rsidR="00A067C3" w:rsidRPr="006533EC" w:rsidRDefault="00A067C3" w:rsidP="00A067C3">
      <w:pPr>
        <w:pStyle w:val="P-Callout"/>
      </w:pPr>
      <w:r>
        <w:t xml:space="preserve">You can find the library and all documentation for </w:t>
      </w:r>
      <w:proofErr w:type="spellStart"/>
      <w:r>
        <w:t>keras</w:t>
      </w:r>
      <w:proofErr w:type="spellEnd"/>
      <w:r>
        <w:t xml:space="preserve"> at the following link: </w:t>
      </w:r>
      <w:r w:rsidRPr="00CB3230">
        <w:rPr>
          <w:rStyle w:val="P-URL"/>
        </w:rPr>
        <w:t>https://keras.io/</w:t>
      </w:r>
      <w:r>
        <w:t>.</w:t>
      </w:r>
    </w:p>
    <w:p w14:paraId="0037C11E" w14:textId="0A9C2791" w:rsidR="00A067C3" w:rsidRDefault="00A067C3" w:rsidP="00A067C3">
      <w:pPr>
        <w:pStyle w:val="SB-Sidebar"/>
      </w:pPr>
      <w:r>
        <w:t xml:space="preserve">Discuss: </w:t>
      </w:r>
      <w:r w:rsidRPr="00AC1E25">
        <w:t>Discuss other</w:t>
      </w:r>
      <w:r>
        <w:t xml:space="preserve"> deep learning frameworks with the students</w:t>
      </w:r>
      <w:r w:rsidRPr="00AC1E25">
        <w:t xml:space="preserve">, </w:t>
      </w:r>
      <w:r>
        <w:t xml:space="preserve">including </w:t>
      </w:r>
      <w:proofErr w:type="spellStart"/>
      <w:r>
        <w:t>Tensorflow</w:t>
      </w:r>
      <w:proofErr w:type="spellEnd"/>
      <w:r>
        <w:t xml:space="preserve">, </w:t>
      </w:r>
      <w:proofErr w:type="spellStart"/>
      <w:r>
        <w:t>pytorch</w:t>
      </w:r>
      <w:proofErr w:type="spellEnd"/>
      <w:r>
        <w:t xml:space="preserve"> and </w:t>
      </w:r>
      <w:proofErr w:type="spellStart"/>
      <w:r>
        <w:t>MXNet</w:t>
      </w:r>
      <w:proofErr w:type="spellEnd"/>
      <w:r>
        <w:t xml:space="preserve">, </w:t>
      </w:r>
      <w:r w:rsidRPr="00AC1E25">
        <w:t xml:space="preserve">so that students understand the potential of </w:t>
      </w:r>
      <w:proofErr w:type="spellStart"/>
      <w:r>
        <w:t>keras</w:t>
      </w:r>
      <w:proofErr w:type="spellEnd"/>
      <w:r w:rsidRPr="00AC1E25">
        <w:t xml:space="preserve"> as beginners</w:t>
      </w:r>
      <w:r>
        <w:t>, and understand the benefits and pitfalls of other frameworks such as infrastructure compatibility</w:t>
      </w:r>
      <w:r w:rsidRPr="00AC1E25">
        <w:t xml:space="preserve">. </w:t>
      </w:r>
    </w:p>
    <w:p w14:paraId="75F84050" w14:textId="609FD6C1" w:rsidR="00A067C3" w:rsidRPr="006533EC" w:rsidRDefault="00A067C3" w:rsidP="00A067C3">
      <w:pPr>
        <w:pStyle w:val="H2-General"/>
      </w:pPr>
      <w:r>
        <w:t>About the Library</w:t>
      </w:r>
    </w:p>
    <w:p w14:paraId="4FC8218B" w14:textId="3F4E1053" w:rsidR="00A067C3" w:rsidRDefault="00A067C3" w:rsidP="00A067C3">
      <w:pPr>
        <w:pStyle w:val="SB-Sidebar"/>
      </w:pPr>
      <w:r>
        <w:lastRenderedPageBreak/>
        <w:t xml:space="preserve">Present: This slide shows the various uses of </w:t>
      </w:r>
      <w:proofErr w:type="spellStart"/>
      <w:r>
        <w:t>keras</w:t>
      </w:r>
      <w:proofErr w:type="spellEnd"/>
    </w:p>
    <w:p w14:paraId="4BBBA9B0" w14:textId="77777777" w:rsidR="00A067C3" w:rsidRDefault="00A067C3" w:rsidP="00A067C3">
      <w:pPr>
        <w:pStyle w:val="P-Regular"/>
      </w:pPr>
      <w:proofErr w:type="spellStart"/>
      <w:r>
        <w:t>Keras</w:t>
      </w:r>
      <w:proofErr w:type="spellEnd"/>
      <w:r>
        <w:t xml:space="preserve"> is best used to create and train neural networks and does offer much in terms of other machine learning algorithms such as supervised algorithms like support vector machines or unsupervised algorithms like k-means clustering. What </w:t>
      </w:r>
      <w:proofErr w:type="spellStart"/>
      <w:r>
        <w:t>keras</w:t>
      </w:r>
      <w:proofErr w:type="spellEnd"/>
      <w:r>
        <w:t xml:space="preserve"> does offer, though, is a well-designed API to create and train neural networks, that takes away much of the effort to apply the linear algebra and multivariate calculus correctly. </w:t>
      </w:r>
    </w:p>
    <w:p w14:paraId="796996C2" w14:textId="77777777" w:rsidR="00A067C3" w:rsidRDefault="00A067C3" w:rsidP="00A067C3">
      <w:pPr>
        <w:pStyle w:val="H3-Callout"/>
      </w:pPr>
      <w:r>
        <w:t>Note</w:t>
      </w:r>
    </w:p>
    <w:p w14:paraId="62C977CD" w14:textId="77777777" w:rsidR="00A067C3" w:rsidRPr="00203A69" w:rsidRDefault="00A067C3" w:rsidP="00A067C3">
      <w:pPr>
        <w:pStyle w:val="P-Callout"/>
      </w:pPr>
      <w:r>
        <w:t xml:space="preserve">Almost all the math required to understand the algorithms behind deep learning are linear algebra and </w:t>
      </w:r>
      <w:proofErr w:type="spellStart"/>
      <w:r>
        <w:t>mulitvariate</w:t>
      </w:r>
      <w:proofErr w:type="spellEnd"/>
      <w:r>
        <w:t xml:space="preserve"> calculus. For more information on this, visit: </w:t>
      </w:r>
      <w:hyperlink r:id="rId7" w:history="1">
        <w:r w:rsidRPr="00E570B3">
          <w:rPr>
            <w:rStyle w:val="Hyperlink"/>
            <w:shd w:val="clear" w:color="auto" w:fill="00FA00"/>
          </w:rPr>
          <w:t>https://towardsdatascience.com/deep-learning-basic-mathematics-for-deep-learning-a82981e95e3b</w:t>
        </w:r>
      </w:hyperlink>
      <w:r>
        <w:t xml:space="preserve">. For those more mathematically capable you can visit: </w:t>
      </w:r>
      <w:r w:rsidRPr="008174F7">
        <w:t>https://towardsdatascience.com/https-medium-com-piotr-skalski92-deep-dive-into-deep-networks-math-17660bc376ba</w:t>
      </w:r>
    </w:p>
    <w:p w14:paraId="6605DFE4" w14:textId="41BD7A90" w:rsidR="00A067C3" w:rsidRDefault="00A067C3" w:rsidP="00A067C3">
      <w:pPr>
        <w:pStyle w:val="P-Regular"/>
      </w:pPr>
      <w:r>
        <w:t xml:space="preserve">The </w:t>
      </w:r>
      <w:r w:rsidR="002D09A7">
        <w:t>specific modules</w:t>
      </w:r>
      <w:r>
        <w:t xml:space="preserve"> available </w:t>
      </w:r>
      <w:r w:rsidR="002D09A7">
        <w:t xml:space="preserve">from the </w:t>
      </w:r>
      <w:proofErr w:type="spellStart"/>
      <w:r w:rsidR="002D09A7">
        <w:t>keras</w:t>
      </w:r>
      <w:proofErr w:type="spellEnd"/>
      <w:r w:rsidR="002D09A7">
        <w:t xml:space="preserve"> library, such as </w:t>
      </w:r>
      <w:r w:rsidR="004538C0">
        <w:t>neural</w:t>
      </w:r>
      <w:r w:rsidR="002D09A7">
        <w:t xml:space="preserve"> layers, cost functions, optimizers, initialization schemes, activation functions, and regularization schemes </w:t>
      </w:r>
      <w:r>
        <w:t xml:space="preserve">will be explained deeply </w:t>
      </w:r>
      <w:r w:rsidR="002D09A7">
        <w:t>throughout the course</w:t>
      </w:r>
      <w:r>
        <w:t xml:space="preserve">. </w:t>
      </w:r>
      <w:r w:rsidR="002D09A7">
        <w:t>All these modules have relevant functions that can be used to optimize the performance for training neural networks for specific tasks</w:t>
      </w:r>
      <w:r w:rsidR="004538C0">
        <w:t>.</w:t>
      </w:r>
    </w:p>
    <w:p w14:paraId="0A6B27AA" w14:textId="00EB40CF" w:rsidR="00A067C3" w:rsidRPr="00AC1E25" w:rsidRDefault="00A067C3" w:rsidP="00A067C3">
      <w:pPr>
        <w:pStyle w:val="SB-Sidebar"/>
      </w:pPr>
      <w:r>
        <w:t xml:space="preserve">Announce: </w:t>
      </w:r>
      <w:r w:rsidR="00683B55">
        <w:t>Announce where documentation can be found</w:t>
      </w:r>
    </w:p>
    <w:p w14:paraId="7F635CD0" w14:textId="77777777" w:rsidR="00A067C3" w:rsidRPr="006533EC" w:rsidRDefault="00A067C3" w:rsidP="00A067C3">
      <w:pPr>
        <w:pStyle w:val="H2-General"/>
      </w:pPr>
      <w:r>
        <w:t>Advantages and Disadvantages</w:t>
      </w:r>
    </w:p>
    <w:p w14:paraId="21EC8197" w14:textId="7A030B70" w:rsidR="00A067C3" w:rsidRDefault="00A067C3" w:rsidP="00A067C3">
      <w:pPr>
        <w:pStyle w:val="SB-Sidebar"/>
      </w:pPr>
      <w:r>
        <w:t xml:space="preserve">Present: Slide showing the advantages and disadvantages of </w:t>
      </w:r>
      <w:proofErr w:type="spellStart"/>
      <w:r w:rsidR="00D901CB">
        <w:t>keras</w:t>
      </w:r>
      <w:proofErr w:type="spellEnd"/>
    </w:p>
    <w:p w14:paraId="0934323C" w14:textId="4FFB260C" w:rsidR="00A067C3" w:rsidRDefault="00D901CB" w:rsidP="00A067C3">
      <w:pPr>
        <w:pStyle w:val="P-Regular"/>
      </w:pPr>
      <w:r>
        <w:t>Presented below are a few of the</w:t>
      </w:r>
      <w:r w:rsidR="00A067C3">
        <w:t xml:space="preserve"> main advantages and disadvantages of </w:t>
      </w:r>
      <w:r>
        <w:t>using</w:t>
      </w:r>
      <w:r w:rsidR="00A067C3">
        <w:t xml:space="preserve"> </w:t>
      </w:r>
      <w:proofErr w:type="spellStart"/>
      <w:r w:rsidR="00A067C3">
        <w:t>keras</w:t>
      </w:r>
      <w:proofErr w:type="spellEnd"/>
      <w:r w:rsidR="00A067C3">
        <w:t xml:space="preserve"> for machine learning purposes.</w:t>
      </w:r>
    </w:p>
    <w:p w14:paraId="3277DA00" w14:textId="77777777" w:rsidR="00A067C3" w:rsidRPr="00CA22F1" w:rsidRDefault="00A067C3" w:rsidP="00A067C3">
      <w:pPr>
        <w:pStyle w:val="P-Regular"/>
        <w:rPr>
          <w:rStyle w:val="P-Bold"/>
        </w:rPr>
      </w:pPr>
      <w:r w:rsidRPr="00CA22F1">
        <w:rPr>
          <w:rStyle w:val="P-Bold"/>
        </w:rPr>
        <w:t>Advantages</w:t>
      </w:r>
    </w:p>
    <w:p w14:paraId="3AF3004D" w14:textId="17E87D82" w:rsidR="00A067C3" w:rsidRPr="00E4419B" w:rsidRDefault="00AC6D67" w:rsidP="00A067C3">
      <w:pPr>
        <w:pStyle w:val="L-Bullets"/>
        <w:rPr>
          <w:rStyle w:val="P-Italics"/>
        </w:rPr>
      </w:pPr>
      <w:r>
        <w:rPr>
          <w:rStyle w:val="P-Italics"/>
        </w:rPr>
        <w:t>User friendliness</w:t>
      </w:r>
    </w:p>
    <w:p w14:paraId="175F5CB2" w14:textId="138551EB" w:rsidR="00A067C3" w:rsidRDefault="00AC6D67" w:rsidP="00A067C3">
      <w:pPr>
        <w:pStyle w:val="L-Regular"/>
      </w:pPr>
      <w:r>
        <w:t xml:space="preserve">Much like </w:t>
      </w:r>
      <w:proofErr w:type="spellStart"/>
      <w:r w:rsidR="00A067C3" w:rsidRPr="005F7B63">
        <w:t>scikit</w:t>
      </w:r>
      <w:proofErr w:type="spellEnd"/>
      <w:r w:rsidR="00A067C3" w:rsidRPr="005F7B63">
        <w:t>-learn</w:t>
      </w:r>
      <w:r>
        <w:t xml:space="preserve">, </w:t>
      </w:r>
      <w:proofErr w:type="spellStart"/>
      <w:r>
        <w:t>keras</w:t>
      </w:r>
      <w:proofErr w:type="spellEnd"/>
      <w:r>
        <w:t xml:space="preserve"> features an</w:t>
      </w:r>
      <w:r w:rsidR="00A067C3" w:rsidRPr="005F7B63">
        <w:t xml:space="preserve"> </w:t>
      </w:r>
      <w:r>
        <w:t xml:space="preserve">easy-to-use </w:t>
      </w:r>
      <w:r w:rsidR="00A067C3">
        <w:t xml:space="preserve">API, </w:t>
      </w:r>
      <w:r>
        <w:t>that allows users to focus on model-building rather than the specifics of the algorithms</w:t>
      </w:r>
      <w:r w:rsidR="00A067C3">
        <w:t>.</w:t>
      </w:r>
    </w:p>
    <w:p w14:paraId="4073E085" w14:textId="59E8644A" w:rsidR="00A067C3" w:rsidRPr="00E4419B" w:rsidRDefault="00AC6D67" w:rsidP="00A067C3">
      <w:pPr>
        <w:pStyle w:val="L-Bullets"/>
        <w:rPr>
          <w:rStyle w:val="P-Italics"/>
        </w:rPr>
      </w:pPr>
      <w:r>
        <w:rPr>
          <w:rStyle w:val="P-Italics"/>
        </w:rPr>
        <w:t>Modular</w:t>
      </w:r>
    </w:p>
    <w:p w14:paraId="38792F93" w14:textId="202B4F48" w:rsidR="00A067C3" w:rsidRDefault="00AC6D67" w:rsidP="00A067C3">
      <w:pPr>
        <w:pStyle w:val="L-Regular"/>
      </w:pPr>
      <w:r>
        <w:t>The</w:t>
      </w:r>
      <w:r w:rsidR="00A067C3">
        <w:t xml:space="preserve"> API </w:t>
      </w:r>
      <w:r>
        <w:t>consists of fully-configurable modules that can all be plugged together and that work seamlessly</w:t>
      </w:r>
      <w:r w:rsidR="00A067C3">
        <w:t>.</w:t>
      </w:r>
    </w:p>
    <w:p w14:paraId="1C22EB67" w14:textId="7722F788" w:rsidR="00A067C3" w:rsidRPr="00E4419B" w:rsidRDefault="001D3E13" w:rsidP="00A067C3">
      <w:pPr>
        <w:pStyle w:val="L-Bullets"/>
        <w:rPr>
          <w:rStyle w:val="P-Italics"/>
        </w:rPr>
      </w:pPr>
      <w:r>
        <w:rPr>
          <w:rStyle w:val="P-Italics"/>
        </w:rPr>
        <w:t>Extensible</w:t>
      </w:r>
    </w:p>
    <w:p w14:paraId="02AD8F76" w14:textId="3E99FC0E" w:rsidR="00A067C3" w:rsidRPr="005F7B63" w:rsidRDefault="001D3E13" w:rsidP="00A067C3">
      <w:pPr>
        <w:pStyle w:val="L-Regular"/>
      </w:pPr>
      <w:r>
        <w:t>It is facile to add new modules to the library. This allows users to take advantage of the many robust modules within library while also providing them the fle</w:t>
      </w:r>
      <w:r w:rsidR="000C4E0C">
        <w:t>xibility to create their own.</w:t>
      </w:r>
    </w:p>
    <w:p w14:paraId="57654874" w14:textId="55951468" w:rsidR="00A067C3" w:rsidRPr="00E4419B" w:rsidRDefault="000C4E0C" w:rsidP="00A067C3">
      <w:pPr>
        <w:pStyle w:val="L-Bullets"/>
        <w:rPr>
          <w:rStyle w:val="P-Italics"/>
        </w:rPr>
      </w:pPr>
      <w:r>
        <w:rPr>
          <w:rStyle w:val="P-Italics"/>
        </w:rPr>
        <w:t>Open Source</w:t>
      </w:r>
    </w:p>
    <w:p w14:paraId="639978E3" w14:textId="59617B83" w:rsidR="00A067C3" w:rsidRPr="00403167" w:rsidRDefault="000C4E0C" w:rsidP="00A067C3">
      <w:pPr>
        <w:pStyle w:val="L-Regular"/>
      </w:pPr>
      <w:proofErr w:type="spellStart"/>
      <w:r>
        <w:lastRenderedPageBreak/>
        <w:t>Keras</w:t>
      </w:r>
      <w:proofErr w:type="spellEnd"/>
      <w:r>
        <w:t xml:space="preserve"> is </w:t>
      </w:r>
      <w:r w:rsidR="00FE76CE">
        <w:t xml:space="preserve">an open source library and is </w:t>
      </w:r>
      <w:r>
        <w:t xml:space="preserve">constantly improving and adding modules to its codebase thanks to </w:t>
      </w:r>
      <w:r w:rsidR="00A067C3">
        <w:t xml:space="preserve">the </w:t>
      </w:r>
      <w:r>
        <w:t xml:space="preserve">work of many </w:t>
      </w:r>
      <w:r w:rsidR="00A067C3">
        <w:t>collaborators</w:t>
      </w:r>
      <w:r w:rsidR="00FE76CE">
        <w:t xml:space="preserve"> working in conjunction to build improvements and help create a robust library for all</w:t>
      </w:r>
      <w:r w:rsidR="00A067C3">
        <w:t>.</w:t>
      </w:r>
    </w:p>
    <w:p w14:paraId="11BF78C8" w14:textId="57D2A4F5" w:rsidR="00A067C3" w:rsidRPr="00E4419B" w:rsidRDefault="00AC6D67" w:rsidP="00A067C3">
      <w:pPr>
        <w:pStyle w:val="L-Bullets"/>
        <w:rPr>
          <w:rStyle w:val="P-Italics"/>
        </w:rPr>
      </w:pPr>
      <w:r>
        <w:rPr>
          <w:rStyle w:val="P-Italics"/>
        </w:rPr>
        <w:t>Works with Python</w:t>
      </w:r>
    </w:p>
    <w:p w14:paraId="79893BBD" w14:textId="5C1D33D2" w:rsidR="00A067C3" w:rsidRPr="005F7B63" w:rsidRDefault="00AC6D67" w:rsidP="00A067C3">
      <w:pPr>
        <w:pStyle w:val="L-Regular"/>
      </w:pPr>
      <w:proofErr w:type="spellStart"/>
      <w:r>
        <w:t>Keras</w:t>
      </w:r>
      <w:proofErr w:type="spellEnd"/>
      <w:r>
        <w:t xml:space="preserve"> models are declared directly in Python rather than in separate configuration files which </w:t>
      </w:r>
      <w:r w:rsidR="001D3E13">
        <w:t xml:space="preserve">allows </w:t>
      </w:r>
      <w:proofErr w:type="spellStart"/>
      <w:r w:rsidR="001D3E13">
        <w:t>keras</w:t>
      </w:r>
      <w:proofErr w:type="spellEnd"/>
      <w:r w:rsidR="001D3E13">
        <w:t xml:space="preserve"> to take advantages of working with python such as </w:t>
      </w:r>
      <w:r>
        <w:t>eas</w:t>
      </w:r>
      <w:r w:rsidR="001D3E13">
        <w:t>e</w:t>
      </w:r>
      <w:r>
        <w:t xml:space="preserve"> </w:t>
      </w:r>
      <w:r w:rsidR="001D3E13">
        <w:t>of</w:t>
      </w:r>
      <w:r>
        <w:t xml:space="preserve"> debug</w:t>
      </w:r>
      <w:r w:rsidR="001D3E13">
        <w:t>ging and extensibility</w:t>
      </w:r>
    </w:p>
    <w:p w14:paraId="20C5AC83" w14:textId="77777777" w:rsidR="00A067C3" w:rsidRPr="00CA22F1" w:rsidRDefault="00A067C3" w:rsidP="00A067C3">
      <w:pPr>
        <w:pStyle w:val="P-Regular"/>
        <w:rPr>
          <w:rStyle w:val="P-Bold"/>
        </w:rPr>
      </w:pPr>
      <w:r w:rsidRPr="00CA22F1">
        <w:rPr>
          <w:rStyle w:val="P-Bold"/>
        </w:rPr>
        <w:t>Disadvantages</w:t>
      </w:r>
    </w:p>
    <w:p w14:paraId="5A77D1F7" w14:textId="75669A0C" w:rsidR="00A067C3" w:rsidRPr="00E4419B" w:rsidRDefault="00D901CB" w:rsidP="00A067C3">
      <w:pPr>
        <w:pStyle w:val="L-Bullets"/>
        <w:rPr>
          <w:rStyle w:val="P-Italics"/>
        </w:rPr>
      </w:pPr>
      <w:r>
        <w:rPr>
          <w:rStyle w:val="P-Italics"/>
        </w:rPr>
        <w:t>Advanced customization</w:t>
      </w:r>
    </w:p>
    <w:p w14:paraId="41BEC94C" w14:textId="12319BCC" w:rsidR="00A067C3" w:rsidRDefault="00D901CB" w:rsidP="00A067C3">
      <w:pPr>
        <w:pStyle w:val="L-Regular"/>
      </w:pPr>
      <w:r>
        <w:t>While simple surface level customization such as creating simple custom loss functions or neural layers is facile, it can be difficult to change how the underlying architecture works</w:t>
      </w:r>
      <w:r w:rsidR="00A067C3">
        <w:t>.</w:t>
      </w:r>
    </w:p>
    <w:p w14:paraId="4F3D36E9" w14:textId="1E77BDC9" w:rsidR="00A067C3" w:rsidRPr="00E4419B" w:rsidRDefault="00D901CB" w:rsidP="00A067C3">
      <w:pPr>
        <w:pStyle w:val="L-Bullets"/>
        <w:rPr>
          <w:rStyle w:val="P-Italics"/>
        </w:rPr>
      </w:pPr>
      <w:r>
        <w:rPr>
          <w:rStyle w:val="P-Italics"/>
        </w:rPr>
        <w:t>Lack of examples</w:t>
      </w:r>
    </w:p>
    <w:p w14:paraId="7A705B5D" w14:textId="54FAD8F7" w:rsidR="00A067C3" w:rsidRPr="003C43B6" w:rsidRDefault="00D901CB" w:rsidP="00A067C3">
      <w:pPr>
        <w:pStyle w:val="L-Regular"/>
      </w:pPr>
      <w:r>
        <w:t>Beginners often rely on examples to kickstart their learning</w:t>
      </w:r>
      <w:r w:rsidR="00A067C3">
        <w:t>.</w:t>
      </w:r>
      <w:r>
        <w:t xml:space="preserve"> Advanced examples can be lacking in </w:t>
      </w:r>
      <w:proofErr w:type="spellStart"/>
      <w:r>
        <w:t>keras</w:t>
      </w:r>
      <w:proofErr w:type="spellEnd"/>
      <w:r>
        <w:t>’ documentation that can prevent beginners from advancing in their learning.</w:t>
      </w:r>
    </w:p>
    <w:p w14:paraId="436DED01" w14:textId="3A1EEB46" w:rsidR="00A067C3" w:rsidRPr="001C72F9" w:rsidRDefault="004538C0" w:rsidP="00A067C3">
      <w:pPr>
        <w:pStyle w:val="P-Regular"/>
      </w:pPr>
      <w:proofErr w:type="spellStart"/>
      <w:r>
        <w:t>Keras</w:t>
      </w:r>
      <w:proofErr w:type="spellEnd"/>
      <w:r>
        <w:t xml:space="preserve"> offers those familiar with the Python programming language and machine learning experience the ability to create neural network architectures easily</w:t>
      </w:r>
      <w:r w:rsidR="00A067C3" w:rsidRPr="001C72F9">
        <w:t xml:space="preserve">. </w:t>
      </w:r>
      <w:r>
        <w:t xml:space="preserve">Though because neural networks themselves are quite complicated we will begin with </w:t>
      </w:r>
      <w:proofErr w:type="spellStart"/>
      <w:r>
        <w:t>scikit</w:t>
      </w:r>
      <w:proofErr w:type="spellEnd"/>
      <w:r>
        <w:t xml:space="preserve">-learn to introduce many machine learning concepts before trying them out in the </w:t>
      </w:r>
      <w:proofErr w:type="spellStart"/>
      <w:r>
        <w:t>keras</w:t>
      </w:r>
      <w:proofErr w:type="spellEnd"/>
      <w:r>
        <w:t xml:space="preserve"> library</w:t>
      </w:r>
    </w:p>
    <w:p w14:paraId="65582018" w14:textId="77777777" w:rsidR="00A067C3" w:rsidRPr="00A067C3" w:rsidRDefault="00A067C3" w:rsidP="00A067C3">
      <w:pPr>
        <w:pStyle w:val="P-Regular"/>
      </w:pPr>
    </w:p>
    <w:p w14:paraId="2647027E" w14:textId="64E117E2" w:rsidR="00457082" w:rsidRPr="008174F7" w:rsidRDefault="00457082" w:rsidP="00457082">
      <w:pPr>
        <w:pStyle w:val="SB-Sidebar"/>
        <w:rPr>
          <w:color w:val="FF0000"/>
        </w:rPr>
      </w:pPr>
      <w:r w:rsidRPr="008174F7">
        <w:rPr>
          <w:color w:val="FF0000"/>
        </w:rPr>
        <w:t xml:space="preserve">Discuss: Discuss other </w:t>
      </w:r>
      <w:r w:rsidR="006732F8">
        <w:rPr>
          <w:color w:val="FF0000"/>
        </w:rPr>
        <w:t>machine learning libraries</w:t>
      </w:r>
      <w:r w:rsidRPr="008174F7">
        <w:rPr>
          <w:color w:val="FF0000"/>
        </w:rPr>
        <w:t xml:space="preserve"> with the students, and their </w:t>
      </w:r>
      <w:r w:rsidR="006732F8">
        <w:rPr>
          <w:color w:val="FF0000"/>
        </w:rPr>
        <w:t>specialties</w:t>
      </w:r>
      <w:r w:rsidRPr="008174F7">
        <w:rPr>
          <w:color w:val="FF0000"/>
        </w:rPr>
        <w:t xml:space="preserve">. </w:t>
      </w:r>
    </w:p>
    <w:p w14:paraId="7E280CB1" w14:textId="501D6EBC" w:rsidR="00966EE0" w:rsidRPr="00FE5D32" w:rsidRDefault="00556966" w:rsidP="00CA22F1">
      <w:pPr>
        <w:pStyle w:val="H2-General"/>
        <w:rPr>
          <w:color w:val="000000" w:themeColor="text1"/>
        </w:rPr>
      </w:pPr>
      <w:r w:rsidRPr="00FE5D32">
        <w:rPr>
          <w:color w:val="000000" w:themeColor="text1"/>
        </w:rPr>
        <w:t>More than building models</w:t>
      </w:r>
    </w:p>
    <w:p w14:paraId="617BE772" w14:textId="700AAECE" w:rsidR="00145FBE" w:rsidRPr="008174F7" w:rsidRDefault="009A1948" w:rsidP="009B022A">
      <w:pPr>
        <w:pStyle w:val="SB-Sidebar"/>
        <w:rPr>
          <w:color w:val="FF0000"/>
        </w:rPr>
      </w:pPr>
      <w:r w:rsidRPr="008174F7">
        <w:rPr>
          <w:color w:val="FF0000"/>
        </w:rPr>
        <w:t>Present</w:t>
      </w:r>
      <w:r w:rsidR="009B022A" w:rsidRPr="008174F7">
        <w:rPr>
          <w:color w:val="FF0000"/>
        </w:rPr>
        <w:t xml:space="preserve">: </w:t>
      </w:r>
      <w:r w:rsidR="00B65BF5" w:rsidRPr="008174F7">
        <w:rPr>
          <w:color w:val="FF0000"/>
        </w:rPr>
        <w:t xml:space="preserve">This slide shows the various uses of </w:t>
      </w:r>
      <w:r w:rsidR="00556966">
        <w:rPr>
          <w:color w:val="FF0000"/>
        </w:rPr>
        <w:t xml:space="preserve">machine learning libraries other than building models </w:t>
      </w:r>
    </w:p>
    <w:p w14:paraId="05587590" w14:textId="7150F8B9" w:rsidR="00556966" w:rsidRPr="00FE5D32" w:rsidRDefault="00556966" w:rsidP="00CA22F1">
      <w:pPr>
        <w:pStyle w:val="P-Regular"/>
        <w:rPr>
          <w:color w:val="000000" w:themeColor="text1"/>
        </w:rPr>
      </w:pPr>
      <w:r w:rsidRPr="00FE5D32">
        <w:rPr>
          <w:color w:val="000000" w:themeColor="text1"/>
        </w:rPr>
        <w:t xml:space="preserve">While machine learning libraries such as </w:t>
      </w:r>
      <w:proofErr w:type="spellStart"/>
      <w:r w:rsidRPr="00FE5D32">
        <w:rPr>
          <w:color w:val="000000" w:themeColor="text1"/>
        </w:rPr>
        <w:t>scikit</w:t>
      </w:r>
      <w:proofErr w:type="spellEnd"/>
      <w:r w:rsidRPr="00FE5D32">
        <w:rPr>
          <w:color w:val="000000" w:themeColor="text1"/>
        </w:rPr>
        <w:t xml:space="preserve">-learn and </w:t>
      </w:r>
      <w:proofErr w:type="spellStart"/>
      <w:r w:rsidRPr="00FE5D32">
        <w:rPr>
          <w:color w:val="000000" w:themeColor="text1"/>
        </w:rPr>
        <w:t>keras</w:t>
      </w:r>
      <w:proofErr w:type="spellEnd"/>
      <w:r w:rsidRPr="00FE5D32">
        <w:rPr>
          <w:color w:val="000000" w:themeColor="text1"/>
        </w:rPr>
        <w:t xml:space="preserve"> were created as a method to build and train predictive models, their practicality extends </w:t>
      </w:r>
      <w:r w:rsidR="00B760BC" w:rsidRPr="00FE5D32">
        <w:rPr>
          <w:color w:val="000000" w:themeColor="text1"/>
        </w:rPr>
        <w:t xml:space="preserve">much further </w:t>
      </w:r>
      <w:r w:rsidRPr="00FE5D32">
        <w:rPr>
          <w:color w:val="000000" w:themeColor="text1"/>
        </w:rPr>
        <w:t>beyond</w:t>
      </w:r>
      <w:r w:rsidR="00B760BC" w:rsidRPr="00FE5D32">
        <w:rPr>
          <w:color w:val="000000" w:themeColor="text1"/>
        </w:rPr>
        <w:t>.</w:t>
      </w:r>
    </w:p>
    <w:p w14:paraId="7D0F799F" w14:textId="6932041A" w:rsidR="00966EE0" w:rsidRPr="008174F7" w:rsidRDefault="00EC7FF7" w:rsidP="009B022A">
      <w:pPr>
        <w:pStyle w:val="SB-Sidebar"/>
        <w:rPr>
          <w:color w:val="FF0000"/>
        </w:rPr>
      </w:pPr>
      <w:r>
        <w:rPr>
          <w:color w:val="FF0000"/>
        </w:rPr>
        <w:t>Discuss</w:t>
      </w:r>
      <w:r w:rsidR="009B022A" w:rsidRPr="008174F7">
        <w:rPr>
          <w:color w:val="FF0000"/>
        </w:rPr>
        <w:t xml:space="preserve">: </w:t>
      </w:r>
      <w:r>
        <w:rPr>
          <w:color w:val="FF0000"/>
        </w:rPr>
        <w:t>Discuss the multitude of areas and use cases that students think machine learning has made an impact</w:t>
      </w:r>
      <w:r w:rsidR="00966EE0" w:rsidRPr="008174F7">
        <w:rPr>
          <w:color w:val="FF0000"/>
        </w:rPr>
        <w:t>.</w:t>
      </w:r>
    </w:p>
    <w:p w14:paraId="19DBACEA" w14:textId="7A6AA9CD" w:rsidR="00FE5D32" w:rsidRPr="00FE5D32" w:rsidRDefault="00FE5D32" w:rsidP="00CA22F1">
      <w:pPr>
        <w:pStyle w:val="P-Regular"/>
        <w:rPr>
          <w:color w:val="000000" w:themeColor="text1"/>
        </w:rPr>
      </w:pPr>
      <w:r w:rsidRPr="00FE5D32">
        <w:rPr>
          <w:color w:val="000000" w:themeColor="text1"/>
        </w:rPr>
        <w:t>One common use case of building models is that they can be utilized to perform predictions on new data. Once a model is trained new observations can be fed into the model to generate predictions from the new observations. Another common use case for models is that they can be used to summarize datasets by learning representations of the data</w:t>
      </w:r>
      <w:r>
        <w:rPr>
          <w:color w:val="000000" w:themeColor="text1"/>
        </w:rPr>
        <w:t>. A</w:t>
      </w:r>
      <w:r w:rsidRPr="00FE5D32">
        <w:rPr>
          <w:color w:val="000000" w:themeColor="text1"/>
        </w:rPr>
        <w:t xml:space="preserve">n example is </w:t>
      </w:r>
      <w:r>
        <w:rPr>
          <w:color w:val="000000" w:themeColor="text1"/>
        </w:rPr>
        <w:t>that autoencoders, a type of neural network architecture, can be used to learn such representations of a given dataset so that it can be represented in a reduced dimension with minimal loss of information.</w:t>
      </w:r>
      <w:r w:rsidR="00A067C3">
        <w:rPr>
          <w:color w:val="000000" w:themeColor="text1"/>
        </w:rPr>
        <w:t xml:space="preserve"> Another popular use of models is to </w:t>
      </w:r>
    </w:p>
    <w:p w14:paraId="2DA5959A" w14:textId="77777777" w:rsidR="00CB3230" w:rsidRPr="00B02B9A" w:rsidRDefault="00CB3230" w:rsidP="00CA22F1">
      <w:pPr>
        <w:pStyle w:val="P-Regular"/>
      </w:pPr>
    </w:p>
    <w:p w14:paraId="20572DA9" w14:textId="37E85FC0" w:rsidR="00966EE0" w:rsidRPr="006533EC" w:rsidRDefault="00966EE0" w:rsidP="00CA22F1">
      <w:pPr>
        <w:pStyle w:val="H1-Topic"/>
      </w:pPr>
      <w:r>
        <w:t xml:space="preserve">Data </w:t>
      </w:r>
      <w:r w:rsidR="00D67ED8">
        <w:t>R</w:t>
      </w:r>
      <w:r>
        <w:t>epresentation</w:t>
      </w:r>
    </w:p>
    <w:p w14:paraId="17907397" w14:textId="36963339" w:rsidR="009A1948" w:rsidRDefault="009A1948" w:rsidP="009B022A">
      <w:pPr>
        <w:pStyle w:val="SB-Sidebar"/>
      </w:pPr>
      <w:r>
        <w:t>Present: Slide introducing the new topic</w:t>
      </w:r>
    </w:p>
    <w:p w14:paraId="270BE550" w14:textId="77777777" w:rsidR="009A1948" w:rsidRPr="009A1948" w:rsidRDefault="009A1948" w:rsidP="009A1948">
      <w:pPr>
        <w:pStyle w:val="P-Regular"/>
      </w:pPr>
    </w:p>
    <w:p w14:paraId="75C0A3CD" w14:textId="66EBC770" w:rsidR="00966EE0" w:rsidRDefault="009B022A" w:rsidP="009B022A">
      <w:pPr>
        <w:pStyle w:val="SB-Sidebar"/>
      </w:pPr>
      <w:r>
        <w:t xml:space="preserve">Discuss: </w:t>
      </w:r>
      <w:r w:rsidR="00966EE0" w:rsidRPr="00AC1E25">
        <w:t xml:space="preserve">Discuss the </w:t>
      </w:r>
      <w:r w:rsidR="001419C5">
        <w:t xml:space="preserve">common formats of data, how variables can be represented, and what is required for </w:t>
      </w:r>
      <w:proofErr w:type="spellStart"/>
      <w:r w:rsidR="001419C5">
        <w:t>amchine</w:t>
      </w:r>
      <w:proofErr w:type="spellEnd"/>
      <w:r w:rsidR="001419C5">
        <w:t xml:space="preserve"> learning models</w:t>
      </w:r>
      <w:r w:rsidR="00750B68">
        <w:t>.</w:t>
      </w:r>
    </w:p>
    <w:p w14:paraId="7A58F956" w14:textId="4F4BBE1D" w:rsidR="00966EE0" w:rsidRDefault="000C31CF" w:rsidP="00CA22F1">
      <w:pPr>
        <w:pStyle w:val="P-Regular"/>
      </w:pPr>
      <w:r>
        <w:t xml:space="preserve">We build models so that we can learn something about the data we are training on, and about the relationships between the features that can hopefully inform us when we encounter new observations. However, we must realize that the observations we interact with in the world and the format of data needed for the algebra used to train the models to work are very different. Working with text data is a prime example of this, when we read text, we are able to understand the text, apply context, and the make sense of the order of the words that make up the piece of text. However, machine </w:t>
      </w:r>
      <w:proofErr w:type="gramStart"/>
      <w:r>
        <w:t>are</w:t>
      </w:r>
      <w:proofErr w:type="gramEnd"/>
      <w:r>
        <w:t xml:space="preserve"> not able to pick up on much of this contextual information unless it specifically encoded, they have no idea how to convert text into something that be an input to a matrix to apply multivariate calculus. </w:t>
      </w:r>
      <w:r w:rsidR="006E22B2">
        <w:t>T</w:t>
      </w:r>
      <w:r w:rsidR="00966EE0">
        <w:t>he</w:t>
      </w:r>
      <w:r>
        <w:t>refore</w:t>
      </w:r>
      <w:r w:rsidR="0013742E">
        <w:t>,</w:t>
      </w:r>
      <w:r>
        <w:t xml:space="preserve"> we must represent the data appropriately, often by converting non-numerical data types. Such as text, dates, and categorical variables into numerical ones.</w:t>
      </w:r>
    </w:p>
    <w:p w14:paraId="426260D6" w14:textId="77777777" w:rsidR="00966EE0" w:rsidRPr="003C43B6" w:rsidRDefault="00966EE0" w:rsidP="00CA22F1">
      <w:pPr>
        <w:pStyle w:val="H2-General"/>
      </w:pPr>
      <w:r>
        <w:t xml:space="preserve">Tables of </w:t>
      </w:r>
      <w:r w:rsidR="00EF084C">
        <w:t>Data</w:t>
      </w:r>
    </w:p>
    <w:p w14:paraId="5329D0AD" w14:textId="07E05719" w:rsidR="00145FBE" w:rsidRDefault="009B022A" w:rsidP="009B022A">
      <w:pPr>
        <w:pStyle w:val="SB-Sidebar"/>
      </w:pPr>
      <w:r>
        <w:t xml:space="preserve">Present: </w:t>
      </w:r>
      <w:r w:rsidR="008E1116">
        <w:t xml:space="preserve">This slide </w:t>
      </w:r>
      <w:r w:rsidR="004318F0">
        <w:t xml:space="preserve">shows how </w:t>
      </w:r>
      <w:r w:rsidR="0013742E">
        <w:t>real-world</w:t>
      </w:r>
      <w:r w:rsidR="000C31CF">
        <w:t xml:space="preserve"> </w:t>
      </w:r>
      <w:r w:rsidR="004318F0">
        <w:t xml:space="preserve">data </w:t>
      </w:r>
      <w:r w:rsidR="000C31CF">
        <w:t>is often</w:t>
      </w:r>
      <w:r w:rsidR="004318F0">
        <w:t xml:space="preserve"> represented</w:t>
      </w:r>
    </w:p>
    <w:p w14:paraId="06375C03" w14:textId="6576CC26" w:rsidR="00966EE0" w:rsidRPr="00766483" w:rsidRDefault="00966EE0" w:rsidP="00CA22F1">
      <w:pPr>
        <w:pStyle w:val="P-Regular"/>
      </w:pPr>
      <w:r>
        <w:t>M</w:t>
      </w:r>
      <w:r w:rsidR="0013742E">
        <w:t>any data</w:t>
      </w:r>
      <w:r>
        <w:t xml:space="preserve"> fed into machine learning problems are two-dimensional, </w:t>
      </w:r>
      <w:r w:rsidR="0013742E">
        <w:t>and can be represented as rows or columns, images are a good example of a dataset that may be three or even four-dimensional, the shape of each image will be two dimensional, (a height and width), many images together will add a third dimension, and a color channel (i.e. red, green, blue) will add a fourth</w:t>
      </w:r>
      <w:r>
        <w:t>.</w:t>
      </w:r>
    </w:p>
    <w:p w14:paraId="14D1866E" w14:textId="473F640C" w:rsidR="00966EE0" w:rsidRPr="00EB67A6" w:rsidRDefault="00966EE0" w:rsidP="00CA22F1">
      <w:pPr>
        <w:pStyle w:val="P-Regular"/>
      </w:pPr>
      <w:r w:rsidRPr="00766483">
        <w:t xml:space="preserve">The table below </w:t>
      </w:r>
      <w:r>
        <w:t xml:space="preserve">is a sample </w:t>
      </w:r>
      <w:r w:rsidR="0013742E">
        <w:t xml:space="preserve">of a </w:t>
      </w:r>
      <w:r>
        <w:t xml:space="preserve">dataset </w:t>
      </w:r>
      <w:r w:rsidR="0013742E">
        <w:t>taken from UCI’s machine learning repository</w:t>
      </w:r>
      <w:r>
        <w:t xml:space="preserve">. The </w:t>
      </w:r>
      <w:r w:rsidR="00EB67A6">
        <w:t xml:space="preserve">dataset </w:t>
      </w:r>
      <w:r w:rsidR="00D20D34">
        <w:t>describe</w:t>
      </w:r>
      <w:r w:rsidR="00E06277">
        <w:t>s</w:t>
      </w:r>
      <w:r w:rsidR="00D20D34">
        <w:t xml:space="preserve"> marketing campaign results of a </w:t>
      </w:r>
      <w:r w:rsidR="00B04855">
        <w:t>Portuguese</w:t>
      </w:r>
      <w:r w:rsidR="00D20D34">
        <w:t xml:space="preserve"> banking institution. One objective of the dataset would be to predict whether or not a customer subscribed to the particular product given features about each customer and how the</w:t>
      </w:r>
      <w:r w:rsidR="00B04855">
        <w:t>y</w:t>
      </w:r>
      <w:r w:rsidR="00D20D34">
        <w:t xml:space="preserve"> were observed to interact with the marketing campaign. In the dataset each customer is designated a row and the dataset is labeled whether or not the customer subscribed</w:t>
      </w:r>
      <w:r w:rsidR="00B04855">
        <w:t>.</w:t>
      </w:r>
    </w:p>
    <w:p w14:paraId="29D83F69" w14:textId="5E1A508B" w:rsidR="00D20D34" w:rsidRDefault="00D20D34" w:rsidP="00D20D34">
      <w:pPr>
        <w:pStyle w:val="SB-Sidebar"/>
      </w:pPr>
      <w:r>
        <w:t>Discuss: Is this a supervised or unsupervised machine learning problem</w:t>
      </w:r>
    </w:p>
    <w:p w14:paraId="7A6DD89A" w14:textId="77777777" w:rsidR="0013742E" w:rsidRDefault="0013742E" w:rsidP="00550A3E">
      <w:pPr>
        <w:pStyle w:val="IMG-Caption"/>
      </w:pPr>
    </w:p>
    <w:p w14:paraId="631B8600" w14:textId="09C39151" w:rsidR="0013742E" w:rsidRPr="00AC1E25" w:rsidRDefault="0013742E" w:rsidP="0013742E">
      <w:pPr>
        <w:pStyle w:val="SB-Sidebar"/>
      </w:pPr>
      <w:r>
        <w:t>Announce: Wide variety of open source data that is available on UCI machine learning repository</w:t>
      </w:r>
    </w:p>
    <w:p w14:paraId="451EEB4C" w14:textId="7AB48561" w:rsidR="00966EE0" w:rsidRDefault="000C31CF" w:rsidP="00550A3E">
      <w:pPr>
        <w:pStyle w:val="IMG-Caption"/>
      </w:pPr>
      <w:r>
        <w:rPr>
          <w:noProof/>
        </w:rPr>
        <w:lastRenderedPageBreak/>
        <w:drawing>
          <wp:inline distT="0" distB="0" distL="0" distR="0" wp14:anchorId="1F2E3CBE" wp14:editId="54D4369E">
            <wp:extent cx="5731510" cy="35521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1-11 at 6.24.5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52190"/>
                    </a:xfrm>
                    <a:prstGeom prst="rect">
                      <a:avLst/>
                    </a:prstGeom>
                  </pic:spPr>
                </pic:pic>
              </a:graphicData>
            </a:graphic>
          </wp:inline>
        </w:drawing>
      </w:r>
    </w:p>
    <w:p w14:paraId="4E35AB6F" w14:textId="327BA5ED" w:rsidR="009B022A" w:rsidRDefault="009B022A" w:rsidP="009B022A">
      <w:pPr>
        <w:pStyle w:val="IMG-Caption"/>
      </w:pPr>
      <w:r>
        <w:t xml:space="preserve">Figure 1.1: </w:t>
      </w:r>
      <w:r w:rsidR="00E4419B">
        <w:t xml:space="preserve">An image showing the first </w:t>
      </w:r>
      <w:r w:rsidR="00B04855">
        <w:t>2</w:t>
      </w:r>
      <w:r w:rsidR="00E4419B">
        <w:t>0 instances of the</w:t>
      </w:r>
      <w:r w:rsidR="00B04855">
        <w:t xml:space="preserve"> marketing dataset</w:t>
      </w:r>
    </w:p>
    <w:p w14:paraId="63B49876" w14:textId="3D1DCF74" w:rsidR="00966EE0" w:rsidRPr="006533EC" w:rsidRDefault="00E5743F" w:rsidP="00CA22F1">
      <w:pPr>
        <w:pStyle w:val="H2-General"/>
      </w:pPr>
      <w:r>
        <w:t>Loading in data</w:t>
      </w:r>
    </w:p>
    <w:p w14:paraId="2249C009" w14:textId="7713EB54" w:rsidR="00145FBE" w:rsidRDefault="009B022A" w:rsidP="009B022A">
      <w:pPr>
        <w:pStyle w:val="SB-Sidebar"/>
      </w:pPr>
      <w:r>
        <w:t xml:space="preserve">Present: </w:t>
      </w:r>
      <w:r w:rsidR="004318F0">
        <w:t>This s</w:t>
      </w:r>
      <w:r>
        <w:t>lide</w:t>
      </w:r>
      <w:r w:rsidR="004318F0">
        <w:t xml:space="preserve"> explains </w:t>
      </w:r>
      <w:r w:rsidR="00E5743F">
        <w:t>how to load in data</w:t>
      </w:r>
    </w:p>
    <w:p w14:paraId="0828A7E5" w14:textId="30B251F4" w:rsidR="00581DC9" w:rsidRDefault="00581DC9" w:rsidP="00CA22F1">
      <w:pPr>
        <w:pStyle w:val="P-Regular"/>
      </w:pPr>
      <w:r>
        <w:t xml:space="preserve">Data can take many </w:t>
      </w:r>
      <w:r w:rsidR="006D7B0E">
        <w:t>forms and can be available from many places. Datasets for beginners</w:t>
      </w:r>
      <w:r w:rsidR="00F25EEA">
        <w:t xml:space="preserve"> are often given in a flat format, which means that they are 2 dimensional, having rows and columns. </w:t>
      </w:r>
      <w:r w:rsidR="00085A46">
        <w:t xml:space="preserve">Other common forms of data may include images, JSON objects, text documents, amongst others. Each type of data format has to be loaded in specific ways. For example, numerical data can be loaded into memory using the NumPy library, which is an efficient library for working with matrices in Python. However, we would not be able to load our marketing data csv into memory using the NumPy library because the dataset contains string values. For our dataset we will use the Pandas </w:t>
      </w:r>
      <w:r w:rsidR="00FA169E">
        <w:t>library because of its ability to easily work with various data types such as strings, integers, floats, and binary values. In fact, Pandas is dependent on NumPy for operational on numerical data types. Pandas is also able to read JSON, excel documents, and database using SQL queries, which makes the library common amongst practitioners for loading and manipulating data in Python.</w:t>
      </w:r>
    </w:p>
    <w:p w14:paraId="43FED635" w14:textId="469FB73B" w:rsidR="00FA169E" w:rsidRDefault="00FA169E" w:rsidP="00CA22F1">
      <w:pPr>
        <w:pStyle w:val="P-Regular"/>
      </w:pPr>
      <w:r>
        <w:t>Other forms of data common in deep learning such as images and text will be discussed later in the course.</w:t>
      </w:r>
    </w:p>
    <w:p w14:paraId="765B726F" w14:textId="4E8CB550" w:rsidR="00E622CA" w:rsidRDefault="006D7B0E" w:rsidP="004318F0">
      <w:pPr>
        <w:pStyle w:val="SB-Sidebar"/>
      </w:pPr>
      <w:r>
        <w:t>Discuss</w:t>
      </w:r>
      <w:r w:rsidR="004318F0">
        <w:t xml:space="preserve">: </w:t>
      </w:r>
      <w:r>
        <w:t xml:space="preserve">Discuss amongst </w:t>
      </w:r>
      <w:proofErr w:type="gramStart"/>
      <w:r>
        <w:t>students</w:t>
      </w:r>
      <w:proofErr w:type="gramEnd"/>
      <w:r>
        <w:t xml:space="preserve"> possible sources</w:t>
      </w:r>
      <w:r w:rsidR="00FA169E">
        <w:t xml:space="preserve"> of data</w:t>
      </w:r>
    </w:p>
    <w:p w14:paraId="2D42100D" w14:textId="67C7CB50" w:rsidR="00966EE0" w:rsidRDefault="00966EE0" w:rsidP="002972A5">
      <w:pPr>
        <w:pStyle w:val="H2-General"/>
      </w:pPr>
      <w:r w:rsidRPr="003C43B6">
        <w:t>Exercise</w:t>
      </w:r>
      <w:r w:rsidR="002972A5">
        <w:t xml:space="preserve"> 1: </w:t>
      </w:r>
      <w:r>
        <w:t xml:space="preserve">Loading a sample dataset </w:t>
      </w:r>
      <w:r w:rsidR="006D7B0E">
        <w:t>from the UCI machine learning repository</w:t>
      </w:r>
    </w:p>
    <w:p w14:paraId="5A6E82C9" w14:textId="77777777" w:rsidR="00966EE0" w:rsidRDefault="009B022A" w:rsidP="009B022A">
      <w:pPr>
        <w:pStyle w:val="H3-Callout"/>
      </w:pPr>
      <w:r>
        <w:t>Note</w:t>
      </w:r>
    </w:p>
    <w:p w14:paraId="5C9C3E79" w14:textId="76CF9B98" w:rsidR="00966EE0" w:rsidRDefault="00966EE0" w:rsidP="009B022A">
      <w:pPr>
        <w:pStyle w:val="P-Callout"/>
      </w:pPr>
      <w:r w:rsidRPr="00AC1E25">
        <w:lastRenderedPageBreak/>
        <w:t xml:space="preserve">All exercises and activities will be primarily developed in </w:t>
      </w:r>
      <w:proofErr w:type="spellStart"/>
      <w:r w:rsidRPr="00AC1E25">
        <w:t>Jupyter</w:t>
      </w:r>
      <w:proofErr w:type="spellEnd"/>
      <w:r w:rsidRPr="00AC1E25">
        <w:t xml:space="preserve"> Notebook. It is recommended to keep </w:t>
      </w:r>
      <w:r w:rsidR="00BA0C8E">
        <w:t xml:space="preserve">a </w:t>
      </w:r>
      <w:r w:rsidRPr="00AC1E25">
        <w:t>separate notebook for different assignments, unless advised not to.</w:t>
      </w:r>
      <w:r w:rsidR="004318F0">
        <w:t xml:space="preserve"> </w:t>
      </w:r>
    </w:p>
    <w:p w14:paraId="6F256041" w14:textId="6D301537" w:rsidR="001B0EE5" w:rsidRDefault="001B0EE5" w:rsidP="001B0EE5">
      <w:pPr>
        <w:pStyle w:val="P-Regular"/>
      </w:pPr>
      <w:r>
        <w:t>In this exercise, we will be loading the</w:t>
      </w:r>
      <w:r w:rsidR="00697FA3">
        <w:t xml:space="preserve"> bank marketing </w:t>
      </w:r>
      <w:r>
        <w:t xml:space="preserve">dataset </w:t>
      </w:r>
      <w:r w:rsidR="00697FA3">
        <w:t>from the UCI machine learning repository</w:t>
      </w:r>
      <w:r>
        <w:t>.</w:t>
      </w:r>
    </w:p>
    <w:p w14:paraId="358F28DD" w14:textId="77777777" w:rsidR="001B0EE5" w:rsidRDefault="001B0EE5" w:rsidP="001B0EE5">
      <w:pPr>
        <w:pStyle w:val="H3-Callout"/>
      </w:pPr>
      <w:r>
        <w:t>Note</w:t>
      </w:r>
    </w:p>
    <w:p w14:paraId="3508BDF2" w14:textId="46EF216E" w:rsidR="001B0EE5" w:rsidRDefault="001B0EE5" w:rsidP="001B0EE5">
      <w:pPr>
        <w:pStyle w:val="P-Callout"/>
      </w:pPr>
      <w:r>
        <w:t xml:space="preserve">For the exercises and activities within this lesson, you will need to have Python 3.6, </w:t>
      </w:r>
      <w:proofErr w:type="spellStart"/>
      <w:r>
        <w:t>Jupyter</w:t>
      </w:r>
      <w:proofErr w:type="spellEnd"/>
      <w:r w:rsidR="00697FA3">
        <w:t xml:space="preserve"> </w:t>
      </w:r>
      <w:r>
        <w:t>and Pandas installed on your system.</w:t>
      </w:r>
    </w:p>
    <w:p w14:paraId="4E34EBF2" w14:textId="77777777" w:rsidR="00966EE0" w:rsidRDefault="00966EE0" w:rsidP="009B022A">
      <w:pPr>
        <w:pStyle w:val="L-Numbers"/>
      </w:pPr>
      <w:r w:rsidRPr="00772551">
        <w:t xml:space="preserve">Open a </w:t>
      </w:r>
      <w:proofErr w:type="spellStart"/>
      <w:r w:rsidRPr="00772551">
        <w:t>Jupyter</w:t>
      </w:r>
      <w:proofErr w:type="spellEnd"/>
      <w:r w:rsidRPr="00772551">
        <w:t xml:space="preserve"> Notebook to implement this exercise.</w:t>
      </w:r>
      <w:r>
        <w:t xml:space="preserve"> </w:t>
      </w:r>
    </w:p>
    <w:p w14:paraId="5F4C87D7" w14:textId="77777777" w:rsidR="00966EE0" w:rsidRPr="006533EC" w:rsidRDefault="00966EE0" w:rsidP="009B022A">
      <w:pPr>
        <w:pStyle w:val="L-Regular"/>
      </w:pPr>
      <w:r w:rsidRPr="00EB67A6">
        <w:t xml:space="preserve">In the </w:t>
      </w:r>
      <w:proofErr w:type="spellStart"/>
      <w:r w:rsidRPr="00EB67A6">
        <w:t>cmd</w:t>
      </w:r>
      <w:proofErr w:type="spellEnd"/>
      <w:r w:rsidRPr="00EB67A6">
        <w:t xml:space="preserve"> or terminal, navigate to the desire</w:t>
      </w:r>
      <w:r w:rsidR="00BA0C8E" w:rsidRPr="00EB67A6">
        <w:t>d</w:t>
      </w:r>
      <w:r w:rsidRPr="00EB67A6">
        <w:t xml:space="preserve"> path and use the following command: </w:t>
      </w:r>
      <w:proofErr w:type="spellStart"/>
      <w:r w:rsidRPr="0099543B">
        <w:rPr>
          <w:rStyle w:val="P-Code"/>
        </w:rPr>
        <w:t>jupyter</w:t>
      </w:r>
      <w:proofErr w:type="spellEnd"/>
      <w:r w:rsidRPr="0099543B">
        <w:rPr>
          <w:rStyle w:val="P-Code"/>
        </w:rPr>
        <w:t xml:space="preserve"> notebook</w:t>
      </w:r>
    </w:p>
    <w:p w14:paraId="160436A6" w14:textId="1625F543" w:rsidR="00966EE0" w:rsidRPr="006533EC" w:rsidRDefault="00AC04AB" w:rsidP="00AC04AB">
      <w:pPr>
        <w:pStyle w:val="L-Numbers"/>
      </w:pPr>
      <w:r>
        <w:t xml:space="preserve">Download the zip file from the website </w:t>
      </w:r>
      <w:hyperlink r:id="rId9" w:history="1">
        <w:r w:rsidRPr="00BE1BF4">
          <w:rPr>
            <w:rStyle w:val="Hyperlink"/>
          </w:rPr>
          <w:t>https://archive.ics.uci.edu/ml/machine-learning-databases/00222/bank.zip</w:t>
        </w:r>
      </w:hyperlink>
      <w:r>
        <w:t xml:space="preserve">. This can be achieved either in the </w:t>
      </w:r>
      <w:proofErr w:type="spellStart"/>
      <w:r>
        <w:t>cmd</w:t>
      </w:r>
      <w:proofErr w:type="spellEnd"/>
      <w:r>
        <w:t>, or terminal, but since we have the notebook open we can run our shell commands in a notebook cell</w:t>
      </w:r>
      <w:r w:rsidR="00966EE0" w:rsidRPr="006533EC">
        <w:t>:</w:t>
      </w:r>
    </w:p>
    <w:p w14:paraId="3B53D161" w14:textId="2F5721E8" w:rsidR="00966EE0" w:rsidRDefault="00AC04AB" w:rsidP="00550A3E">
      <w:pPr>
        <w:pStyle w:val="L-Source"/>
      </w:pPr>
      <w:proofErr w:type="gramStart"/>
      <w:r>
        <w:t>!</w:t>
      </w:r>
      <w:proofErr w:type="spellStart"/>
      <w:r>
        <w:t>wget</w:t>
      </w:r>
      <w:proofErr w:type="spellEnd"/>
      <w:proofErr w:type="gramEnd"/>
      <w:r>
        <w:t xml:space="preserve"> </w:t>
      </w:r>
      <w:r w:rsidRPr="00AC04AB">
        <w:t>https://archive.ics.uci.edu/ml/machine-learning-databases/00222/bank.zip</w:t>
      </w:r>
    </w:p>
    <w:p w14:paraId="63EC1DF3" w14:textId="5E5C0FD0" w:rsidR="00966EE0" w:rsidRDefault="00AC04AB" w:rsidP="0099543B">
      <w:pPr>
        <w:pStyle w:val="L-Numbers"/>
      </w:pPr>
      <w:r>
        <w:t xml:space="preserve">Now that contents have been downloaded we will have to </w:t>
      </w:r>
      <w:proofErr w:type="spellStart"/>
      <w:r>
        <w:t>uncompress</w:t>
      </w:r>
      <w:proofErr w:type="spellEnd"/>
      <w:r>
        <w:t xml:space="preserve"> the contents to use them, let’s make a separate folder and unzip the contents of the </w:t>
      </w:r>
      <w:r w:rsidR="0033639A">
        <w:t>zipped file into the folder</w:t>
      </w:r>
      <w:r w:rsidR="00966EE0">
        <w:t xml:space="preserve">. </w:t>
      </w:r>
    </w:p>
    <w:p w14:paraId="3A35EBE2" w14:textId="55E66B9D" w:rsidR="00966EE0" w:rsidRDefault="0033639A" w:rsidP="00550A3E">
      <w:pPr>
        <w:pStyle w:val="L-Source"/>
      </w:pPr>
      <w:proofErr w:type="gramStart"/>
      <w:r>
        <w:t>!</w:t>
      </w:r>
      <w:proofErr w:type="spellStart"/>
      <w:r>
        <w:t>mkdir</w:t>
      </w:r>
      <w:proofErr w:type="spellEnd"/>
      <w:proofErr w:type="gramEnd"/>
      <w:r>
        <w:t xml:space="preserve"> data</w:t>
      </w:r>
    </w:p>
    <w:p w14:paraId="03BB3709" w14:textId="4A71213C" w:rsidR="0033639A" w:rsidRPr="00550A3E" w:rsidRDefault="0033639A" w:rsidP="00550A3E">
      <w:pPr>
        <w:pStyle w:val="L-Source"/>
      </w:pPr>
      <w:proofErr w:type="gramStart"/>
      <w:r>
        <w:t>!unzip</w:t>
      </w:r>
      <w:proofErr w:type="gramEnd"/>
      <w:r>
        <w:t xml:space="preserve"> bank.zip -d data/</w:t>
      </w:r>
    </w:p>
    <w:p w14:paraId="41A70D5A" w14:textId="77777777" w:rsidR="00966EE0" w:rsidRDefault="009B022A" w:rsidP="009B022A">
      <w:pPr>
        <w:pStyle w:val="H3-Callout"/>
      </w:pPr>
      <w:r>
        <w:t>Note</w:t>
      </w:r>
    </w:p>
    <w:p w14:paraId="40B7FDC7" w14:textId="4B75C736" w:rsidR="00966EE0" w:rsidRPr="00AC1E25" w:rsidRDefault="00966EE0" w:rsidP="009B022A">
      <w:pPr>
        <w:pStyle w:val="P-Callout"/>
      </w:pPr>
      <w:r w:rsidRPr="00AC1E25">
        <w:t xml:space="preserve">The </w:t>
      </w:r>
      <w:r w:rsidR="0033639A">
        <w:t>-d parameter is an argument to unzip the contents of the file into the given folder</w:t>
      </w:r>
      <w:r w:rsidR="009B022A">
        <w:t>.</w:t>
      </w:r>
    </w:p>
    <w:p w14:paraId="53363CC9" w14:textId="3F21E94D" w:rsidR="005C0521" w:rsidRPr="00550A3E" w:rsidRDefault="005C0521" w:rsidP="005C0521">
      <w:pPr>
        <w:pStyle w:val="L-Numbers"/>
        <w:rPr>
          <w:rFonts w:eastAsia="Times New Roman"/>
        </w:rPr>
      </w:pPr>
      <w:r>
        <w:t>To verify the data looks as follows we can look at the first 10 rows of the csv using the</w:t>
      </w:r>
      <w:r w:rsidRPr="005C0521">
        <w:rPr>
          <w:rStyle w:val="P-Code"/>
        </w:rPr>
        <w:t xml:space="preserve"> </w:t>
      </w:r>
      <w:r>
        <w:rPr>
          <w:rStyle w:val="P-Code"/>
        </w:rPr>
        <w:t>head</w:t>
      </w:r>
      <w:r>
        <w:t xml:space="preserve"> function.</w:t>
      </w:r>
    </w:p>
    <w:p w14:paraId="6E570D56" w14:textId="1F45FBF8" w:rsidR="005C0521" w:rsidRPr="00550A3E" w:rsidRDefault="005C0521" w:rsidP="005C0521">
      <w:pPr>
        <w:pStyle w:val="L-Source"/>
      </w:pPr>
      <w:proofErr w:type="gramStart"/>
      <w:r>
        <w:t>!head</w:t>
      </w:r>
      <w:proofErr w:type="gramEnd"/>
      <w:r>
        <w:t xml:space="preserve"> data/bank.csv</w:t>
      </w:r>
    </w:p>
    <w:p w14:paraId="750C43B3" w14:textId="655F7462" w:rsidR="0033639A" w:rsidRDefault="005C0521" w:rsidP="00550A3E">
      <w:pPr>
        <w:pStyle w:val="IMG-Caption"/>
      </w:pPr>
      <w:r>
        <w:rPr>
          <w:noProof/>
        </w:rPr>
        <w:drawing>
          <wp:inline distT="0" distB="0" distL="0" distR="0" wp14:anchorId="1A00C233" wp14:editId="4B53682A">
            <wp:extent cx="5731510" cy="1306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12 at 9.33.1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306830"/>
                    </a:xfrm>
                    <a:prstGeom prst="rect">
                      <a:avLst/>
                    </a:prstGeom>
                  </pic:spPr>
                </pic:pic>
              </a:graphicData>
            </a:graphic>
          </wp:inline>
        </w:drawing>
      </w:r>
    </w:p>
    <w:p w14:paraId="122D5139" w14:textId="3DC757E4" w:rsidR="00E4419B" w:rsidRDefault="00E4419B" w:rsidP="00550A3E">
      <w:pPr>
        <w:pStyle w:val="IMG-Caption"/>
      </w:pPr>
      <w:r>
        <w:t xml:space="preserve">Figure 1.3: A screenshot showing the first 10 </w:t>
      </w:r>
      <w:r w:rsidR="005C0521">
        <w:t>rows of the csv</w:t>
      </w:r>
    </w:p>
    <w:p w14:paraId="163EBCB9" w14:textId="26AF5968" w:rsidR="009C79B6" w:rsidRPr="009C79B6" w:rsidRDefault="005C0521" w:rsidP="009C79B6">
      <w:pPr>
        <w:pStyle w:val="L-Numbers"/>
        <w:rPr>
          <w:rFonts w:eastAsia="Times New Roman"/>
        </w:rPr>
      </w:pPr>
      <w:r>
        <w:lastRenderedPageBreak/>
        <w:t xml:space="preserve">Now let’s load the data </w:t>
      </w:r>
      <w:proofErr w:type="spellStart"/>
      <w:r>
        <w:t>inot</w:t>
      </w:r>
      <w:proofErr w:type="spellEnd"/>
      <w:r>
        <w:t xml:space="preserve"> memory using the Pandas library with </w:t>
      </w:r>
      <w:proofErr w:type="gramStart"/>
      <w:r>
        <w:t xml:space="preserve">the </w:t>
      </w:r>
      <w:r w:rsidR="00966EE0">
        <w:t xml:space="preserve"> </w:t>
      </w:r>
      <w:proofErr w:type="spellStart"/>
      <w:r>
        <w:rPr>
          <w:rStyle w:val="P-Code"/>
        </w:rPr>
        <w:t>read</w:t>
      </w:r>
      <w:proofErr w:type="gramEnd"/>
      <w:r>
        <w:rPr>
          <w:rStyle w:val="P-Code"/>
        </w:rPr>
        <w:t>_csv</w:t>
      </w:r>
      <w:proofErr w:type="spellEnd"/>
      <w:r w:rsidR="00966EE0">
        <w:t>.</w:t>
      </w:r>
      <w:r w:rsidR="009C79B6">
        <w:t xml:space="preserve"> f</w:t>
      </w:r>
      <w:r>
        <w:t>unctio</w:t>
      </w:r>
      <w:r w:rsidR="009C79B6">
        <w:t xml:space="preserve">n, first importing the </w:t>
      </w:r>
      <w:proofErr w:type="gramStart"/>
      <w:r w:rsidR="009C79B6">
        <w:t>pandas</w:t>
      </w:r>
      <w:proofErr w:type="gramEnd"/>
      <w:r w:rsidR="009C79B6">
        <w:t xml:space="preserve"> library.</w:t>
      </w:r>
    </w:p>
    <w:p w14:paraId="7FDAD00F" w14:textId="16D21F40" w:rsidR="009C79B6" w:rsidRDefault="009C79B6" w:rsidP="009C79B6">
      <w:pPr>
        <w:pStyle w:val="L-Source"/>
      </w:pPr>
      <w:r>
        <w:t xml:space="preserve">import pandas as </w:t>
      </w:r>
      <w:proofErr w:type="spellStart"/>
      <w:r>
        <w:t>pd</w:t>
      </w:r>
      <w:proofErr w:type="spellEnd"/>
    </w:p>
    <w:p w14:paraId="510BC7F2" w14:textId="31C4D88A" w:rsidR="009C79B6" w:rsidRPr="00550A3E" w:rsidRDefault="009C79B6" w:rsidP="009C79B6">
      <w:pPr>
        <w:pStyle w:val="L-Source"/>
      </w:pPr>
      <w:proofErr w:type="spellStart"/>
      <w:r>
        <w:t>bank_data</w:t>
      </w:r>
      <w:proofErr w:type="spellEnd"/>
      <w:r>
        <w:t xml:space="preserve"> = </w:t>
      </w:r>
      <w:proofErr w:type="spellStart"/>
      <w:proofErr w:type="gramStart"/>
      <w:r>
        <w:t>pd.load</w:t>
      </w:r>
      <w:proofErr w:type="gramEnd"/>
      <w:r>
        <w:t>_csv</w:t>
      </w:r>
      <w:proofErr w:type="spellEnd"/>
      <w:r>
        <w:t xml:space="preserve">(‘data/bank_data.csv’, </w:t>
      </w:r>
      <w:proofErr w:type="spellStart"/>
      <w:r>
        <w:t>sep</w:t>
      </w:r>
      <w:proofErr w:type="spellEnd"/>
      <w:r>
        <w:t>=’;’)</w:t>
      </w:r>
    </w:p>
    <w:p w14:paraId="2DD483BE" w14:textId="5451E273" w:rsidR="00966EE0" w:rsidRDefault="009C79B6" w:rsidP="009B022A">
      <w:pPr>
        <w:pStyle w:val="L-Numbers"/>
      </w:pPr>
      <w:r>
        <w:t xml:space="preserve">Finally, to verify we have the data loaded into memory </w:t>
      </w:r>
      <w:proofErr w:type="spellStart"/>
      <w:r>
        <w:t>corectly</w:t>
      </w:r>
      <w:proofErr w:type="spellEnd"/>
      <w:r>
        <w:t xml:space="preserve"> we can print the first rows.</w:t>
      </w:r>
    </w:p>
    <w:p w14:paraId="4CCECD64" w14:textId="77777777" w:rsidR="00550A3E" w:rsidRDefault="00966EE0" w:rsidP="009B022A">
      <w:pPr>
        <w:pStyle w:val="L-Regular"/>
      </w:pPr>
      <w:r>
        <w:t>Then, print out the top 10 values of the variable.</w:t>
      </w:r>
    </w:p>
    <w:p w14:paraId="34AA461A" w14:textId="3048075A" w:rsidR="00550A3E" w:rsidRPr="00550A3E" w:rsidRDefault="009C79B6" w:rsidP="00550A3E">
      <w:pPr>
        <w:pStyle w:val="L-Source"/>
      </w:pPr>
      <w:proofErr w:type="spellStart"/>
      <w:r>
        <w:t>bank_</w:t>
      </w:r>
      <w:proofErr w:type="gramStart"/>
      <w:r>
        <w:t>data.head</w:t>
      </w:r>
      <w:proofErr w:type="spellEnd"/>
      <w:proofErr w:type="gramEnd"/>
      <w:r>
        <w:t>(20)</w:t>
      </w:r>
    </w:p>
    <w:p w14:paraId="035025F2" w14:textId="77777777" w:rsidR="00550A3E" w:rsidRPr="00550A3E" w:rsidRDefault="00550A3E" w:rsidP="00550A3E">
      <w:pPr>
        <w:pStyle w:val="L-Source"/>
      </w:pPr>
      <w:proofErr w:type="spellStart"/>
      <w:proofErr w:type="gramStart"/>
      <w:r w:rsidRPr="00550A3E">
        <w:t>Y.head</w:t>
      </w:r>
      <w:proofErr w:type="spellEnd"/>
      <w:proofErr w:type="gramEnd"/>
      <w:r w:rsidRPr="00550A3E">
        <w:t>(10)</w:t>
      </w:r>
    </w:p>
    <w:p w14:paraId="34CC67DE" w14:textId="77777777" w:rsidR="00966EE0" w:rsidRDefault="00966EE0" w:rsidP="009B022A">
      <w:pPr>
        <w:pStyle w:val="L-Regular"/>
      </w:pPr>
      <w:r>
        <w:t>The printed output should look as below:</w:t>
      </w:r>
    </w:p>
    <w:p w14:paraId="20B976E9" w14:textId="3B33D518" w:rsidR="00966EE0" w:rsidRDefault="009C79B6" w:rsidP="00FE5ED8">
      <w:pPr>
        <w:pStyle w:val="IMG-Caption"/>
      </w:pPr>
      <w:r>
        <w:rPr>
          <w:noProof/>
        </w:rPr>
        <w:drawing>
          <wp:inline distT="0" distB="0" distL="0" distR="0" wp14:anchorId="5D7DC2A6" wp14:editId="40CE08C9">
            <wp:extent cx="5731510" cy="3552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1-11 at 6.24.5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52190"/>
                    </a:xfrm>
                    <a:prstGeom prst="rect">
                      <a:avLst/>
                    </a:prstGeom>
                  </pic:spPr>
                </pic:pic>
              </a:graphicData>
            </a:graphic>
          </wp:inline>
        </w:drawing>
      </w:r>
    </w:p>
    <w:p w14:paraId="06138929" w14:textId="58BB6A5D" w:rsidR="002F067A" w:rsidRDefault="002F067A" w:rsidP="002F067A">
      <w:pPr>
        <w:pStyle w:val="IMG-Caption"/>
      </w:pPr>
      <w:r>
        <w:t>Figure 1.</w:t>
      </w:r>
      <w:r w:rsidR="009C79B6">
        <w:t>4</w:t>
      </w:r>
      <w:r>
        <w:t xml:space="preserve">: A screenshot showing the first </w:t>
      </w:r>
      <w:r w:rsidR="009C79B6">
        <w:t xml:space="preserve">20 rows of the pandas </w:t>
      </w:r>
      <w:proofErr w:type="spellStart"/>
      <w:r w:rsidR="009C79B6">
        <w:t>dataframe</w:t>
      </w:r>
      <w:proofErr w:type="spellEnd"/>
    </w:p>
    <w:p w14:paraId="59CC1A1A" w14:textId="43CAB95A" w:rsidR="009C79B6" w:rsidRDefault="009C79B6" w:rsidP="009C79B6">
      <w:pPr>
        <w:pStyle w:val="L-Regular"/>
        <w:ind w:left="0"/>
      </w:pPr>
      <w:r>
        <w:t xml:space="preserve">We can also print the shape of the </w:t>
      </w:r>
      <w:proofErr w:type="spellStart"/>
      <w:r>
        <w:t>dataframe</w:t>
      </w:r>
      <w:proofErr w:type="spellEnd"/>
      <w:r>
        <w:t>.</w:t>
      </w:r>
    </w:p>
    <w:p w14:paraId="06123EA0" w14:textId="3F3DF80D" w:rsidR="009C79B6" w:rsidRPr="00550A3E" w:rsidRDefault="009C79B6" w:rsidP="009C79B6">
      <w:pPr>
        <w:pStyle w:val="L-Source"/>
        <w:ind w:left="0"/>
      </w:pPr>
      <w:proofErr w:type="spellStart"/>
      <w:r>
        <w:t>bank_</w:t>
      </w:r>
      <w:proofErr w:type="gramStart"/>
      <w:r>
        <w:t>data.shape</w:t>
      </w:r>
      <w:proofErr w:type="spellEnd"/>
      <w:proofErr w:type="gramEnd"/>
    </w:p>
    <w:p w14:paraId="67ECC4BA" w14:textId="06606FDA" w:rsidR="009C79B6" w:rsidRDefault="009C79B6" w:rsidP="009C79B6">
      <w:pPr>
        <w:pStyle w:val="L-Regular"/>
        <w:ind w:left="0"/>
      </w:pPr>
      <w:r>
        <w:t xml:space="preserve">The printed output should look as below, showing that the </w:t>
      </w:r>
      <w:proofErr w:type="spellStart"/>
      <w:r>
        <w:t>dataframe</w:t>
      </w:r>
      <w:proofErr w:type="spellEnd"/>
      <w:r>
        <w:t xml:space="preserve"> has 4521 rows and 17 columns:</w:t>
      </w:r>
    </w:p>
    <w:p w14:paraId="476A730A" w14:textId="28EC6A46" w:rsidR="009C79B6" w:rsidRDefault="009C79B6" w:rsidP="009C79B6">
      <w:pPr>
        <w:pStyle w:val="P-Regular"/>
      </w:pPr>
      <w:r>
        <w:rPr>
          <w:noProof/>
        </w:rPr>
        <w:drawing>
          <wp:inline distT="0" distB="0" distL="0" distR="0" wp14:anchorId="782CCF0C" wp14:editId="095C7E44">
            <wp:extent cx="2082800" cy="723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1-12 at 9.46.15 PM.png"/>
                    <pic:cNvPicPr/>
                  </pic:nvPicPr>
                  <pic:blipFill>
                    <a:blip r:embed="rId11">
                      <a:extLst>
                        <a:ext uri="{28A0092B-C50C-407E-A947-70E740481C1C}">
                          <a14:useLocalDpi xmlns:a14="http://schemas.microsoft.com/office/drawing/2010/main" val="0"/>
                        </a:ext>
                      </a:extLst>
                    </a:blip>
                    <a:stretch>
                      <a:fillRect/>
                    </a:stretch>
                  </pic:blipFill>
                  <pic:spPr>
                    <a:xfrm>
                      <a:off x="0" y="0"/>
                      <a:ext cx="2082800" cy="723900"/>
                    </a:xfrm>
                    <a:prstGeom prst="rect">
                      <a:avLst/>
                    </a:prstGeom>
                  </pic:spPr>
                </pic:pic>
              </a:graphicData>
            </a:graphic>
          </wp:inline>
        </w:drawing>
      </w:r>
    </w:p>
    <w:p w14:paraId="10B5B5E8" w14:textId="61A62E00" w:rsidR="009C79B6" w:rsidRPr="009C79B6" w:rsidRDefault="009C79B6" w:rsidP="009C79B6">
      <w:pPr>
        <w:pStyle w:val="IMG-Caption"/>
      </w:pPr>
      <w:r>
        <w:t>Figure 1.</w:t>
      </w:r>
      <w:r w:rsidR="00683B55">
        <w:t>5</w:t>
      </w:r>
      <w:r>
        <w:t xml:space="preserve">: A screenshot showing the output of the shape command on the </w:t>
      </w:r>
      <w:proofErr w:type="spellStart"/>
      <w:r>
        <w:t>dataframe</w:t>
      </w:r>
      <w:proofErr w:type="spellEnd"/>
    </w:p>
    <w:p w14:paraId="69DF7F36" w14:textId="464E624A" w:rsidR="00966EE0" w:rsidRPr="005754C7" w:rsidRDefault="001F736D" w:rsidP="009B022A">
      <w:pPr>
        <w:pStyle w:val="P-Regular"/>
      </w:pPr>
      <w:r>
        <w:lastRenderedPageBreak/>
        <w:t>Now we have successfully</w:t>
      </w:r>
      <w:r w:rsidR="00C33F07">
        <w:t xml:space="preserve"> loaded the data into memory we can begin to manipulate and clean the data such that a model can be trained using the data</w:t>
      </w:r>
      <w:r w:rsidR="00966EE0">
        <w:t>.</w:t>
      </w:r>
      <w:r w:rsidR="00C33F07">
        <w:t xml:space="preserve"> Remember that machine learning models require data to be represented as numerical data types to be trained. We can see from the first few rows of the dataset that some of the columns are string types, so we will have to convert them to numerical data types later in the lesson.</w:t>
      </w:r>
    </w:p>
    <w:p w14:paraId="3C304E09" w14:textId="28B30962" w:rsidR="00212BFF" w:rsidRDefault="00212BFF" w:rsidP="00683B55">
      <w:pPr>
        <w:pStyle w:val="H1-Topic"/>
      </w:pPr>
    </w:p>
    <w:sectPr w:rsidR="00212BFF" w:rsidSect="00B60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pitch w:val="variable"/>
    <w:sig w:usb0="60000287" w:usb1="00000001" w:usb2="00000000" w:usb3="00000000" w:csb0="0000019F" w:csb1="00000000"/>
  </w:font>
  <w:font w:name="Source Serif Pro">
    <w:altName w:val="Cambria"/>
    <w:panose1 w:val="020B0604020202020204"/>
    <w:charset w:val="00"/>
    <w:family w:val="roman"/>
    <w:pitch w:val="variable"/>
    <w:sig w:usb0="00000001" w:usb1="02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D64B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BE57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36FA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CCFB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806B9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1C5A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B58862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0F4C9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C07B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11429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8"/>
    <w:lvlOverride w:ilvl="0">
      <w:startOverride w:val="1"/>
    </w:lvlOverride>
  </w:num>
  <w:num w:numId="3">
    <w:abstractNumId w:val="18"/>
    <w:lvlOverride w:ilvl="0">
      <w:startOverride w:val="1"/>
    </w:lvlOverride>
  </w:num>
  <w:num w:numId="4">
    <w:abstractNumId w:val="18"/>
    <w:lvlOverride w:ilvl="0">
      <w:startOverride w:val="1"/>
    </w:lvlOverride>
  </w:num>
  <w:num w:numId="5">
    <w:abstractNumId w:val="18"/>
    <w:lvlOverride w:ilvl="0">
      <w:startOverride w:val="1"/>
    </w:lvlOverride>
  </w:num>
  <w:num w:numId="6">
    <w:abstractNumId w:val="18"/>
    <w:lvlOverride w:ilvl="0">
      <w:startOverride w:val="1"/>
    </w:lvlOverride>
  </w:num>
  <w:num w:numId="7">
    <w:abstractNumId w:val="18"/>
    <w:lvlOverride w:ilvl="0">
      <w:startOverride w:val="1"/>
    </w:lvlOverride>
  </w:num>
  <w:num w:numId="8">
    <w:abstractNumId w:val="18"/>
    <w:lvlOverride w:ilvl="0">
      <w:startOverride w:val="1"/>
    </w:lvlOverride>
  </w:num>
  <w:num w:numId="9">
    <w:abstractNumId w:val="18"/>
    <w:lvlOverride w:ilvl="0">
      <w:startOverride w:val="1"/>
    </w:lvlOverride>
  </w:num>
  <w:num w:numId="10">
    <w:abstractNumId w:val="17"/>
  </w:num>
  <w:num w:numId="11">
    <w:abstractNumId w:val="13"/>
  </w:num>
  <w:num w:numId="12">
    <w:abstractNumId w:val="25"/>
  </w:num>
  <w:num w:numId="13">
    <w:abstractNumId w:val="24"/>
  </w:num>
  <w:num w:numId="14">
    <w:abstractNumId w:val="20"/>
  </w:num>
  <w:num w:numId="15">
    <w:abstractNumId w:val="12"/>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 w:numId="26">
    <w:abstractNumId w:val="19"/>
  </w:num>
  <w:num w:numId="27">
    <w:abstractNumId w:val="18"/>
  </w:num>
  <w:num w:numId="28">
    <w:abstractNumId w:val="23"/>
  </w:num>
  <w:num w:numId="29">
    <w:abstractNumId w:val="14"/>
  </w:num>
  <w:num w:numId="30">
    <w:abstractNumId w:val="16"/>
  </w:num>
  <w:num w:numId="31">
    <w:abstractNumId w:val="21"/>
  </w:num>
  <w:num w:numId="32">
    <w:abstractNumId w:val="10"/>
  </w:num>
  <w:num w:numId="33">
    <w:abstractNumId w:val="22"/>
  </w:num>
  <w:num w:numId="34">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3B6"/>
    <w:rsid w:val="00000DFD"/>
    <w:rsid w:val="000010C3"/>
    <w:rsid w:val="00001C73"/>
    <w:rsid w:val="000045ED"/>
    <w:rsid w:val="00004C33"/>
    <w:rsid w:val="00007755"/>
    <w:rsid w:val="0001009A"/>
    <w:rsid w:val="00015539"/>
    <w:rsid w:val="00015A71"/>
    <w:rsid w:val="0002140A"/>
    <w:rsid w:val="00031D04"/>
    <w:rsid w:val="0004065D"/>
    <w:rsid w:val="00041DF8"/>
    <w:rsid w:val="00045EDF"/>
    <w:rsid w:val="000613E5"/>
    <w:rsid w:val="00070E7F"/>
    <w:rsid w:val="00072E11"/>
    <w:rsid w:val="00073EBF"/>
    <w:rsid w:val="00074F29"/>
    <w:rsid w:val="00077CED"/>
    <w:rsid w:val="00081468"/>
    <w:rsid w:val="00085A46"/>
    <w:rsid w:val="000A7B5C"/>
    <w:rsid w:val="000B0011"/>
    <w:rsid w:val="000B1234"/>
    <w:rsid w:val="000B3408"/>
    <w:rsid w:val="000C31CF"/>
    <w:rsid w:val="000C47E3"/>
    <w:rsid w:val="000C4E0C"/>
    <w:rsid w:val="000D2772"/>
    <w:rsid w:val="000E01E5"/>
    <w:rsid w:val="0010757D"/>
    <w:rsid w:val="00115A46"/>
    <w:rsid w:val="001176A7"/>
    <w:rsid w:val="001232A9"/>
    <w:rsid w:val="00124D4E"/>
    <w:rsid w:val="00131611"/>
    <w:rsid w:val="00133917"/>
    <w:rsid w:val="00136DEB"/>
    <w:rsid w:val="0013742E"/>
    <w:rsid w:val="001405FD"/>
    <w:rsid w:val="001419C5"/>
    <w:rsid w:val="00145FBE"/>
    <w:rsid w:val="001468CF"/>
    <w:rsid w:val="00156554"/>
    <w:rsid w:val="0015756E"/>
    <w:rsid w:val="00161241"/>
    <w:rsid w:val="001709D5"/>
    <w:rsid w:val="001808C9"/>
    <w:rsid w:val="001811A7"/>
    <w:rsid w:val="001840AA"/>
    <w:rsid w:val="00196AA3"/>
    <w:rsid w:val="001A297A"/>
    <w:rsid w:val="001A50AB"/>
    <w:rsid w:val="001A7FE9"/>
    <w:rsid w:val="001B0EE5"/>
    <w:rsid w:val="001B70B8"/>
    <w:rsid w:val="001C5833"/>
    <w:rsid w:val="001C72F9"/>
    <w:rsid w:val="001D3E13"/>
    <w:rsid w:val="001D3ECD"/>
    <w:rsid w:val="001D4826"/>
    <w:rsid w:val="001D54F9"/>
    <w:rsid w:val="001D79ED"/>
    <w:rsid w:val="001F01D1"/>
    <w:rsid w:val="001F736D"/>
    <w:rsid w:val="001F7FD6"/>
    <w:rsid w:val="00203A69"/>
    <w:rsid w:val="00203F85"/>
    <w:rsid w:val="00207ED8"/>
    <w:rsid w:val="00212BFF"/>
    <w:rsid w:val="00222DF4"/>
    <w:rsid w:val="00223665"/>
    <w:rsid w:val="00241B6B"/>
    <w:rsid w:val="00254D03"/>
    <w:rsid w:val="00255055"/>
    <w:rsid w:val="00265729"/>
    <w:rsid w:val="002706CD"/>
    <w:rsid w:val="0027511D"/>
    <w:rsid w:val="002874CD"/>
    <w:rsid w:val="002972A5"/>
    <w:rsid w:val="00297F83"/>
    <w:rsid w:val="002B06BE"/>
    <w:rsid w:val="002B11CC"/>
    <w:rsid w:val="002C5EBE"/>
    <w:rsid w:val="002C676E"/>
    <w:rsid w:val="002D09A7"/>
    <w:rsid w:val="002D1FC1"/>
    <w:rsid w:val="002D3976"/>
    <w:rsid w:val="002E67D8"/>
    <w:rsid w:val="002F067A"/>
    <w:rsid w:val="002F75EA"/>
    <w:rsid w:val="003202F6"/>
    <w:rsid w:val="003206C2"/>
    <w:rsid w:val="00324454"/>
    <w:rsid w:val="00333282"/>
    <w:rsid w:val="0033639A"/>
    <w:rsid w:val="00341569"/>
    <w:rsid w:val="00342CD1"/>
    <w:rsid w:val="00343C43"/>
    <w:rsid w:val="00345F05"/>
    <w:rsid w:val="00360ED6"/>
    <w:rsid w:val="00367CF5"/>
    <w:rsid w:val="003751EA"/>
    <w:rsid w:val="00391882"/>
    <w:rsid w:val="00394287"/>
    <w:rsid w:val="00396D5B"/>
    <w:rsid w:val="003A04D7"/>
    <w:rsid w:val="003B0EBC"/>
    <w:rsid w:val="003C43B6"/>
    <w:rsid w:val="003C6FEE"/>
    <w:rsid w:val="003C7C5E"/>
    <w:rsid w:val="003E1BDE"/>
    <w:rsid w:val="003F18CF"/>
    <w:rsid w:val="00403167"/>
    <w:rsid w:val="00405228"/>
    <w:rsid w:val="00413AE7"/>
    <w:rsid w:val="00417F09"/>
    <w:rsid w:val="0042240A"/>
    <w:rsid w:val="00425DA3"/>
    <w:rsid w:val="004318F0"/>
    <w:rsid w:val="004508BA"/>
    <w:rsid w:val="004538C0"/>
    <w:rsid w:val="00457082"/>
    <w:rsid w:val="0046684C"/>
    <w:rsid w:val="00475971"/>
    <w:rsid w:val="00475CD1"/>
    <w:rsid w:val="00477B48"/>
    <w:rsid w:val="004837CD"/>
    <w:rsid w:val="004916B9"/>
    <w:rsid w:val="00492820"/>
    <w:rsid w:val="004938D9"/>
    <w:rsid w:val="00497EE5"/>
    <w:rsid w:val="004B14FF"/>
    <w:rsid w:val="004B2315"/>
    <w:rsid w:val="004B7276"/>
    <w:rsid w:val="004B7B80"/>
    <w:rsid w:val="004C6253"/>
    <w:rsid w:val="004D136A"/>
    <w:rsid w:val="004D4E61"/>
    <w:rsid w:val="004E32B6"/>
    <w:rsid w:val="004F5FFE"/>
    <w:rsid w:val="004F78DA"/>
    <w:rsid w:val="00504213"/>
    <w:rsid w:val="0050464B"/>
    <w:rsid w:val="0050516E"/>
    <w:rsid w:val="00505A49"/>
    <w:rsid w:val="00520982"/>
    <w:rsid w:val="00524B92"/>
    <w:rsid w:val="00524E0F"/>
    <w:rsid w:val="00541BC2"/>
    <w:rsid w:val="00545DD4"/>
    <w:rsid w:val="0054639A"/>
    <w:rsid w:val="00550A3E"/>
    <w:rsid w:val="0055177D"/>
    <w:rsid w:val="005531DB"/>
    <w:rsid w:val="005540C6"/>
    <w:rsid w:val="00556966"/>
    <w:rsid w:val="00572356"/>
    <w:rsid w:val="00580C74"/>
    <w:rsid w:val="00581DC9"/>
    <w:rsid w:val="0058425A"/>
    <w:rsid w:val="00591DF0"/>
    <w:rsid w:val="00592CAE"/>
    <w:rsid w:val="00594F70"/>
    <w:rsid w:val="005A1F12"/>
    <w:rsid w:val="005A210B"/>
    <w:rsid w:val="005A3D96"/>
    <w:rsid w:val="005A4869"/>
    <w:rsid w:val="005B10BD"/>
    <w:rsid w:val="005C0521"/>
    <w:rsid w:val="005C6C58"/>
    <w:rsid w:val="005E7EE4"/>
    <w:rsid w:val="005F7B63"/>
    <w:rsid w:val="00603971"/>
    <w:rsid w:val="00603EFD"/>
    <w:rsid w:val="00611B8F"/>
    <w:rsid w:val="00615F12"/>
    <w:rsid w:val="006164CC"/>
    <w:rsid w:val="00621B47"/>
    <w:rsid w:val="00623235"/>
    <w:rsid w:val="006272BC"/>
    <w:rsid w:val="006336A7"/>
    <w:rsid w:val="006379AB"/>
    <w:rsid w:val="00644BFF"/>
    <w:rsid w:val="0064624B"/>
    <w:rsid w:val="006533EC"/>
    <w:rsid w:val="00665A0D"/>
    <w:rsid w:val="006732F8"/>
    <w:rsid w:val="00674F0D"/>
    <w:rsid w:val="00676F63"/>
    <w:rsid w:val="006777A0"/>
    <w:rsid w:val="00683B55"/>
    <w:rsid w:val="00683CA6"/>
    <w:rsid w:val="00684A72"/>
    <w:rsid w:val="00693CAE"/>
    <w:rsid w:val="0069442D"/>
    <w:rsid w:val="006952E2"/>
    <w:rsid w:val="00697FA3"/>
    <w:rsid w:val="006A1F7B"/>
    <w:rsid w:val="006A305B"/>
    <w:rsid w:val="006A654F"/>
    <w:rsid w:val="006C196E"/>
    <w:rsid w:val="006C583B"/>
    <w:rsid w:val="006D3302"/>
    <w:rsid w:val="006D3B89"/>
    <w:rsid w:val="006D3C6C"/>
    <w:rsid w:val="006D7039"/>
    <w:rsid w:val="006D7B0E"/>
    <w:rsid w:val="006E22B2"/>
    <w:rsid w:val="006E5551"/>
    <w:rsid w:val="006E6235"/>
    <w:rsid w:val="006F69B2"/>
    <w:rsid w:val="006F6A86"/>
    <w:rsid w:val="0070009C"/>
    <w:rsid w:val="00701102"/>
    <w:rsid w:val="0071022C"/>
    <w:rsid w:val="00715F4E"/>
    <w:rsid w:val="00715F63"/>
    <w:rsid w:val="007270A8"/>
    <w:rsid w:val="0073496E"/>
    <w:rsid w:val="00750B68"/>
    <w:rsid w:val="00750D2F"/>
    <w:rsid w:val="00756C1A"/>
    <w:rsid w:val="00766483"/>
    <w:rsid w:val="00774308"/>
    <w:rsid w:val="00775C10"/>
    <w:rsid w:val="00782AC5"/>
    <w:rsid w:val="00791B4A"/>
    <w:rsid w:val="007954F1"/>
    <w:rsid w:val="00796934"/>
    <w:rsid w:val="00797606"/>
    <w:rsid w:val="007A021E"/>
    <w:rsid w:val="007B29B6"/>
    <w:rsid w:val="007B73DC"/>
    <w:rsid w:val="007C20EA"/>
    <w:rsid w:val="007C495C"/>
    <w:rsid w:val="007C5014"/>
    <w:rsid w:val="007D3FC6"/>
    <w:rsid w:val="007D4A83"/>
    <w:rsid w:val="007D62ED"/>
    <w:rsid w:val="007D6F4E"/>
    <w:rsid w:val="007E0326"/>
    <w:rsid w:val="007F0755"/>
    <w:rsid w:val="007F194C"/>
    <w:rsid w:val="008009DD"/>
    <w:rsid w:val="00803CF2"/>
    <w:rsid w:val="0081319F"/>
    <w:rsid w:val="008174F7"/>
    <w:rsid w:val="00817AF9"/>
    <w:rsid w:val="00817B36"/>
    <w:rsid w:val="0082030C"/>
    <w:rsid w:val="00824413"/>
    <w:rsid w:val="00826CD8"/>
    <w:rsid w:val="00833F62"/>
    <w:rsid w:val="00834838"/>
    <w:rsid w:val="00840D73"/>
    <w:rsid w:val="00846066"/>
    <w:rsid w:val="00846547"/>
    <w:rsid w:val="00846BC5"/>
    <w:rsid w:val="00851BAD"/>
    <w:rsid w:val="00854D23"/>
    <w:rsid w:val="00866F21"/>
    <w:rsid w:val="0087198D"/>
    <w:rsid w:val="0087268A"/>
    <w:rsid w:val="008823E2"/>
    <w:rsid w:val="00891336"/>
    <w:rsid w:val="00894619"/>
    <w:rsid w:val="00895AD4"/>
    <w:rsid w:val="00897B83"/>
    <w:rsid w:val="008A74C5"/>
    <w:rsid w:val="008B04B6"/>
    <w:rsid w:val="008B245C"/>
    <w:rsid w:val="008C3E2F"/>
    <w:rsid w:val="008D13DB"/>
    <w:rsid w:val="008D41EC"/>
    <w:rsid w:val="008D70A0"/>
    <w:rsid w:val="008E07B8"/>
    <w:rsid w:val="008E1116"/>
    <w:rsid w:val="008E5A02"/>
    <w:rsid w:val="008F0A07"/>
    <w:rsid w:val="00901A2F"/>
    <w:rsid w:val="00903384"/>
    <w:rsid w:val="009123D0"/>
    <w:rsid w:val="00917B3F"/>
    <w:rsid w:val="00934FC2"/>
    <w:rsid w:val="00935336"/>
    <w:rsid w:val="009363AA"/>
    <w:rsid w:val="0094176A"/>
    <w:rsid w:val="0094570D"/>
    <w:rsid w:val="00945B87"/>
    <w:rsid w:val="009464DA"/>
    <w:rsid w:val="00955EA3"/>
    <w:rsid w:val="00956533"/>
    <w:rsid w:val="00961D01"/>
    <w:rsid w:val="00963D98"/>
    <w:rsid w:val="00966EE0"/>
    <w:rsid w:val="009816EF"/>
    <w:rsid w:val="00983F0C"/>
    <w:rsid w:val="0099543B"/>
    <w:rsid w:val="009A0BB2"/>
    <w:rsid w:val="009A1948"/>
    <w:rsid w:val="009B022A"/>
    <w:rsid w:val="009B34A2"/>
    <w:rsid w:val="009C3102"/>
    <w:rsid w:val="009C79B6"/>
    <w:rsid w:val="009D55A8"/>
    <w:rsid w:val="009E1825"/>
    <w:rsid w:val="009E1C45"/>
    <w:rsid w:val="009E6ED2"/>
    <w:rsid w:val="009F3EF5"/>
    <w:rsid w:val="009F49F7"/>
    <w:rsid w:val="00A01C49"/>
    <w:rsid w:val="00A0404F"/>
    <w:rsid w:val="00A05F56"/>
    <w:rsid w:val="00A067C3"/>
    <w:rsid w:val="00A13A82"/>
    <w:rsid w:val="00A16479"/>
    <w:rsid w:val="00A25A93"/>
    <w:rsid w:val="00A30BEF"/>
    <w:rsid w:val="00A320C4"/>
    <w:rsid w:val="00A328DF"/>
    <w:rsid w:val="00A428F7"/>
    <w:rsid w:val="00A45863"/>
    <w:rsid w:val="00A5050E"/>
    <w:rsid w:val="00A518C2"/>
    <w:rsid w:val="00A630E5"/>
    <w:rsid w:val="00A7069B"/>
    <w:rsid w:val="00A85C3F"/>
    <w:rsid w:val="00A8628E"/>
    <w:rsid w:val="00A91A4A"/>
    <w:rsid w:val="00A91FD8"/>
    <w:rsid w:val="00A97593"/>
    <w:rsid w:val="00AA4873"/>
    <w:rsid w:val="00AA6234"/>
    <w:rsid w:val="00AB1677"/>
    <w:rsid w:val="00AB26A6"/>
    <w:rsid w:val="00AB28A4"/>
    <w:rsid w:val="00AC04AB"/>
    <w:rsid w:val="00AC6D67"/>
    <w:rsid w:val="00AD60C2"/>
    <w:rsid w:val="00AE1CAE"/>
    <w:rsid w:val="00AE3CE3"/>
    <w:rsid w:val="00AF4497"/>
    <w:rsid w:val="00AF5A0D"/>
    <w:rsid w:val="00AF704F"/>
    <w:rsid w:val="00B04855"/>
    <w:rsid w:val="00B06710"/>
    <w:rsid w:val="00B077AE"/>
    <w:rsid w:val="00B14803"/>
    <w:rsid w:val="00B173E3"/>
    <w:rsid w:val="00B2500F"/>
    <w:rsid w:val="00B37942"/>
    <w:rsid w:val="00B40BE3"/>
    <w:rsid w:val="00B450C3"/>
    <w:rsid w:val="00B4785E"/>
    <w:rsid w:val="00B5221A"/>
    <w:rsid w:val="00B55DA1"/>
    <w:rsid w:val="00B60318"/>
    <w:rsid w:val="00B65BF5"/>
    <w:rsid w:val="00B67E37"/>
    <w:rsid w:val="00B760BC"/>
    <w:rsid w:val="00B77307"/>
    <w:rsid w:val="00B94CF8"/>
    <w:rsid w:val="00BA0C8E"/>
    <w:rsid w:val="00BA462C"/>
    <w:rsid w:val="00BC072D"/>
    <w:rsid w:val="00BD6BB7"/>
    <w:rsid w:val="00BE5157"/>
    <w:rsid w:val="00BF1F12"/>
    <w:rsid w:val="00C02D50"/>
    <w:rsid w:val="00C12165"/>
    <w:rsid w:val="00C13D5E"/>
    <w:rsid w:val="00C156DD"/>
    <w:rsid w:val="00C3087D"/>
    <w:rsid w:val="00C320E1"/>
    <w:rsid w:val="00C33F07"/>
    <w:rsid w:val="00C3735D"/>
    <w:rsid w:val="00C41A29"/>
    <w:rsid w:val="00C46FAE"/>
    <w:rsid w:val="00C50780"/>
    <w:rsid w:val="00C52CAF"/>
    <w:rsid w:val="00C56F00"/>
    <w:rsid w:val="00C575DE"/>
    <w:rsid w:val="00C71404"/>
    <w:rsid w:val="00C73164"/>
    <w:rsid w:val="00C8028A"/>
    <w:rsid w:val="00C90A90"/>
    <w:rsid w:val="00C91248"/>
    <w:rsid w:val="00C917BB"/>
    <w:rsid w:val="00C919E9"/>
    <w:rsid w:val="00C93235"/>
    <w:rsid w:val="00CA0E4B"/>
    <w:rsid w:val="00CA22F1"/>
    <w:rsid w:val="00CA5432"/>
    <w:rsid w:val="00CA7B92"/>
    <w:rsid w:val="00CB3230"/>
    <w:rsid w:val="00CB324A"/>
    <w:rsid w:val="00CB4B9E"/>
    <w:rsid w:val="00CB533A"/>
    <w:rsid w:val="00CD01A4"/>
    <w:rsid w:val="00CD2743"/>
    <w:rsid w:val="00CD3A20"/>
    <w:rsid w:val="00CD4399"/>
    <w:rsid w:val="00CD49FC"/>
    <w:rsid w:val="00CD64E6"/>
    <w:rsid w:val="00D01E51"/>
    <w:rsid w:val="00D07DB2"/>
    <w:rsid w:val="00D144E6"/>
    <w:rsid w:val="00D149EC"/>
    <w:rsid w:val="00D16845"/>
    <w:rsid w:val="00D17744"/>
    <w:rsid w:val="00D20D34"/>
    <w:rsid w:val="00D361F3"/>
    <w:rsid w:val="00D40683"/>
    <w:rsid w:val="00D41797"/>
    <w:rsid w:val="00D42B7C"/>
    <w:rsid w:val="00D446D4"/>
    <w:rsid w:val="00D453CB"/>
    <w:rsid w:val="00D5074E"/>
    <w:rsid w:val="00D638AD"/>
    <w:rsid w:val="00D64644"/>
    <w:rsid w:val="00D65C96"/>
    <w:rsid w:val="00D67663"/>
    <w:rsid w:val="00D67ED8"/>
    <w:rsid w:val="00D75E84"/>
    <w:rsid w:val="00D901CB"/>
    <w:rsid w:val="00D97930"/>
    <w:rsid w:val="00DA0B40"/>
    <w:rsid w:val="00DA1F4C"/>
    <w:rsid w:val="00DA6BA8"/>
    <w:rsid w:val="00DA7E63"/>
    <w:rsid w:val="00DB1A15"/>
    <w:rsid w:val="00DB32A1"/>
    <w:rsid w:val="00DC4428"/>
    <w:rsid w:val="00DF21FF"/>
    <w:rsid w:val="00E02FC7"/>
    <w:rsid w:val="00E06277"/>
    <w:rsid w:val="00E205E2"/>
    <w:rsid w:val="00E41F16"/>
    <w:rsid w:val="00E4419B"/>
    <w:rsid w:val="00E54D95"/>
    <w:rsid w:val="00E5743F"/>
    <w:rsid w:val="00E622CA"/>
    <w:rsid w:val="00E62F99"/>
    <w:rsid w:val="00E72545"/>
    <w:rsid w:val="00E731B2"/>
    <w:rsid w:val="00E82955"/>
    <w:rsid w:val="00E86C66"/>
    <w:rsid w:val="00E955FC"/>
    <w:rsid w:val="00EA1433"/>
    <w:rsid w:val="00EB5D35"/>
    <w:rsid w:val="00EB617C"/>
    <w:rsid w:val="00EB67A6"/>
    <w:rsid w:val="00EC00DF"/>
    <w:rsid w:val="00EC2CC8"/>
    <w:rsid w:val="00EC5CFE"/>
    <w:rsid w:val="00EC7FF7"/>
    <w:rsid w:val="00ED2C93"/>
    <w:rsid w:val="00ED65EE"/>
    <w:rsid w:val="00EE4383"/>
    <w:rsid w:val="00EF084C"/>
    <w:rsid w:val="00F167B3"/>
    <w:rsid w:val="00F23543"/>
    <w:rsid w:val="00F25661"/>
    <w:rsid w:val="00F25EEA"/>
    <w:rsid w:val="00F26E52"/>
    <w:rsid w:val="00F353AA"/>
    <w:rsid w:val="00F373F4"/>
    <w:rsid w:val="00F42F6F"/>
    <w:rsid w:val="00F60139"/>
    <w:rsid w:val="00F61A05"/>
    <w:rsid w:val="00F92521"/>
    <w:rsid w:val="00F97D11"/>
    <w:rsid w:val="00FA169E"/>
    <w:rsid w:val="00FA1977"/>
    <w:rsid w:val="00FB1C2B"/>
    <w:rsid w:val="00FB3FFC"/>
    <w:rsid w:val="00FB592A"/>
    <w:rsid w:val="00FC2F40"/>
    <w:rsid w:val="00FD09D9"/>
    <w:rsid w:val="00FE22E5"/>
    <w:rsid w:val="00FE2D2B"/>
    <w:rsid w:val="00FE5D32"/>
    <w:rsid w:val="00FE5ED8"/>
    <w:rsid w:val="00FE67BC"/>
    <w:rsid w:val="00FE76CE"/>
    <w:rsid w:val="00FF313D"/>
    <w:rsid w:val="00FF3C8B"/>
    <w:rsid w:val="00FF742A"/>
    <w:rsid w:val="3EF13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0B8F3"/>
  <w15:docId w15:val="{EFD5C3D9-D80A-4048-BAD5-91A3381E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A1F12"/>
    <w:pPr>
      <w:spacing w:before="120" w:after="120"/>
    </w:pPr>
    <w:rPr>
      <w:rFonts w:ascii="Arial" w:eastAsia="Arial" w:hAnsi="Arial" w:cs="Arial"/>
      <w:color w:val="FF40FF"/>
      <w:lang w:val="en"/>
    </w:rPr>
  </w:style>
  <w:style w:type="paragraph" w:styleId="Heading1">
    <w:name w:val="heading 1"/>
    <w:basedOn w:val="Normal"/>
    <w:next w:val="Normal"/>
    <w:link w:val="Heading1Char"/>
    <w:rsid w:val="005A1F12"/>
    <w:pPr>
      <w:keepNext/>
      <w:keepLines/>
      <w:spacing w:before="400"/>
      <w:outlineLvl w:val="0"/>
    </w:pPr>
    <w:rPr>
      <w:sz w:val="36"/>
      <w:szCs w:val="40"/>
    </w:rPr>
  </w:style>
  <w:style w:type="paragraph" w:styleId="Heading2">
    <w:name w:val="heading 2"/>
    <w:basedOn w:val="Normal"/>
    <w:next w:val="Normal"/>
    <w:link w:val="Heading2Char"/>
    <w:rsid w:val="005A1F12"/>
    <w:pPr>
      <w:keepNext/>
      <w:keepLines/>
      <w:spacing w:before="360"/>
      <w:outlineLvl w:val="1"/>
    </w:pPr>
    <w:rPr>
      <w:sz w:val="28"/>
      <w:szCs w:val="32"/>
    </w:rPr>
  </w:style>
  <w:style w:type="paragraph" w:styleId="Heading3">
    <w:name w:val="heading 3"/>
    <w:basedOn w:val="Normal"/>
    <w:next w:val="Normal"/>
    <w:link w:val="Heading3Char"/>
    <w:rsid w:val="005A1F12"/>
    <w:pPr>
      <w:spacing w:before="320" w:after="80"/>
      <w:mirrorIndents/>
      <w:outlineLvl w:val="2"/>
    </w:pPr>
    <w:rPr>
      <w:sz w:val="24"/>
      <w:szCs w:val="28"/>
    </w:rPr>
  </w:style>
  <w:style w:type="paragraph" w:styleId="Heading4">
    <w:name w:val="heading 4"/>
    <w:basedOn w:val="Normal"/>
    <w:next w:val="Normal"/>
    <w:link w:val="Heading4Char"/>
    <w:rsid w:val="005A1F12"/>
    <w:pPr>
      <w:keepNext/>
      <w:keepLines/>
      <w:spacing w:before="280" w:after="280"/>
      <w:outlineLvl w:val="3"/>
    </w:pPr>
    <w:rPr>
      <w:sz w:val="24"/>
      <w:szCs w:val="24"/>
    </w:rPr>
  </w:style>
  <w:style w:type="paragraph" w:styleId="Heading5">
    <w:name w:val="heading 5"/>
    <w:basedOn w:val="Normal"/>
    <w:next w:val="Normal"/>
    <w:link w:val="Heading5Char"/>
    <w:rsid w:val="005A1F12"/>
    <w:pPr>
      <w:keepNext/>
      <w:keepLines/>
      <w:spacing w:before="240" w:after="80"/>
      <w:outlineLvl w:val="4"/>
    </w:pPr>
    <w:rPr>
      <w:sz w:val="20"/>
    </w:rPr>
  </w:style>
  <w:style w:type="paragraph" w:styleId="Heading6">
    <w:name w:val="heading 6"/>
    <w:basedOn w:val="Heading5"/>
    <w:next w:val="Normal"/>
    <w:link w:val="Heading6Char"/>
    <w:rsid w:val="005A1F12"/>
    <w:pPr>
      <w:spacing w:before="120" w:after="240"/>
      <w:outlineLvl w:val="5"/>
    </w:pPr>
  </w:style>
  <w:style w:type="paragraph" w:styleId="Heading7">
    <w:name w:val="heading 7"/>
    <w:basedOn w:val="Normal"/>
    <w:next w:val="Normal"/>
    <w:link w:val="Heading7Char"/>
    <w:uiPriority w:val="9"/>
    <w:unhideWhenUsed/>
    <w:rsid w:val="005A1F12"/>
    <w:pPr>
      <w:keepNext/>
      <w:keepLines/>
      <w:spacing w:before="240" w:after="240"/>
      <w:outlineLvl w:val="6"/>
    </w:pPr>
    <w:rPr>
      <w:rFonts w:eastAsiaTheme="majorEastAsia" w:cstheme="majorBidi"/>
      <w:iCs/>
      <w:sz w:val="24"/>
    </w:rPr>
  </w:style>
  <w:style w:type="paragraph" w:styleId="Heading8">
    <w:name w:val="heading 8"/>
    <w:basedOn w:val="Normal"/>
    <w:next w:val="Normal"/>
    <w:link w:val="Heading8Char"/>
    <w:uiPriority w:val="9"/>
    <w:unhideWhenUsed/>
    <w:rsid w:val="005A1F12"/>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5A1F12"/>
    <w:pPr>
      <w:keepNext/>
      <w:keepLines/>
      <w:spacing w:before="40" w:after="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75971"/>
    <w:rPr>
      <w:rFonts w:ascii="Arial" w:eastAsia="Arial" w:hAnsi="Arial" w:cs="Arial"/>
      <w:color w:val="FF40FF"/>
      <w:sz w:val="28"/>
      <w:szCs w:val="32"/>
      <w:lang w:val="en"/>
    </w:rPr>
  </w:style>
  <w:style w:type="character" w:customStyle="1" w:styleId="Heading3Char">
    <w:name w:val="Heading 3 Char"/>
    <w:basedOn w:val="DefaultParagraphFont"/>
    <w:link w:val="Heading3"/>
    <w:rsid w:val="00475971"/>
    <w:rPr>
      <w:rFonts w:ascii="Arial" w:eastAsia="Arial" w:hAnsi="Arial" w:cs="Arial"/>
      <w:color w:val="FF40FF"/>
      <w:sz w:val="24"/>
      <w:szCs w:val="28"/>
      <w:lang w:val="en"/>
    </w:rPr>
  </w:style>
  <w:style w:type="character" w:customStyle="1" w:styleId="Heading4Char">
    <w:name w:val="Heading 4 Char"/>
    <w:basedOn w:val="DefaultParagraphFont"/>
    <w:link w:val="Heading4"/>
    <w:rsid w:val="00475971"/>
    <w:rPr>
      <w:rFonts w:ascii="Arial" w:eastAsia="Arial" w:hAnsi="Arial" w:cs="Arial"/>
      <w:color w:val="FF40FF"/>
      <w:sz w:val="24"/>
      <w:szCs w:val="24"/>
      <w:lang w:val="en"/>
    </w:rPr>
  </w:style>
  <w:style w:type="paragraph" w:customStyle="1" w:styleId="NoParagraphStyle">
    <w:name w:val="[No Paragraph Style]"/>
    <w:rsid w:val="00B77307"/>
    <w:pPr>
      <w:widowControl w:val="0"/>
      <w:autoSpaceDE w:val="0"/>
      <w:autoSpaceDN w:val="0"/>
      <w:adjustRightInd w:val="0"/>
      <w:spacing w:after="0" w:line="288" w:lineRule="auto"/>
      <w:textAlignment w:val="center"/>
    </w:pPr>
    <w:rPr>
      <w:rFonts w:ascii="Minion Pro" w:eastAsiaTheme="minorEastAsia" w:hAnsi="Minion Pro" w:cs="Minion Pro"/>
      <w:color w:val="000000"/>
      <w:sz w:val="24"/>
      <w:szCs w:val="24"/>
      <w:lang w:val="en-US" w:eastAsia="en-IN"/>
    </w:rPr>
  </w:style>
  <w:style w:type="paragraph" w:customStyle="1" w:styleId="BasicParagraph">
    <w:name w:val="[Basic Paragraph]"/>
    <w:basedOn w:val="NoParagraphStyle"/>
    <w:uiPriority w:val="99"/>
    <w:rsid w:val="00B77307"/>
  </w:style>
  <w:style w:type="character" w:styleId="CommentReference">
    <w:name w:val="annotation reference"/>
    <w:basedOn w:val="DefaultParagraphFont"/>
    <w:uiPriority w:val="99"/>
    <w:unhideWhenUsed/>
    <w:rsid w:val="005A1F12"/>
    <w:rPr>
      <w:rFonts w:ascii="Arial" w:hAnsi="Arial"/>
      <w:color w:val="C00000"/>
      <w:sz w:val="16"/>
      <w:szCs w:val="16"/>
    </w:rPr>
  </w:style>
  <w:style w:type="character" w:customStyle="1" w:styleId="HEADING1CHAR0">
    <w:name w:val="HEADING 1 CHAR"/>
    <w:uiPriority w:val="99"/>
    <w:rsid w:val="00B77307"/>
    <w:rPr>
      <w:rFonts w:ascii="Source Serif Pro" w:hAnsi="Source Serif Pro"/>
      <w:b/>
      <w:color w:val="000000"/>
      <w:w w:val="100"/>
      <w:sz w:val="32"/>
      <w:lang w:val="en-US"/>
    </w:rPr>
  </w:style>
  <w:style w:type="paragraph" w:styleId="CommentText">
    <w:name w:val="annotation text"/>
    <w:basedOn w:val="Normal"/>
    <w:link w:val="CommentTextChar"/>
    <w:uiPriority w:val="99"/>
    <w:semiHidden/>
    <w:unhideWhenUsed/>
    <w:rsid w:val="005A1F12"/>
    <w:pPr>
      <w:spacing w:line="240" w:lineRule="auto"/>
    </w:pPr>
    <w:rPr>
      <w:color w:val="C00000"/>
      <w:sz w:val="20"/>
      <w:szCs w:val="20"/>
    </w:rPr>
  </w:style>
  <w:style w:type="character" w:customStyle="1" w:styleId="CommentTextChar">
    <w:name w:val="Comment Text Char"/>
    <w:basedOn w:val="DefaultParagraphFont"/>
    <w:link w:val="CommentText"/>
    <w:uiPriority w:val="99"/>
    <w:semiHidden/>
    <w:rsid w:val="005A1F12"/>
    <w:rPr>
      <w:rFonts w:ascii="Arial" w:eastAsia="Arial" w:hAnsi="Arial" w:cs="Arial"/>
      <w:color w:val="C00000"/>
      <w:sz w:val="20"/>
      <w:szCs w:val="20"/>
      <w:lang w:val="en"/>
    </w:rPr>
  </w:style>
  <w:style w:type="paragraph" w:styleId="CommentSubject">
    <w:name w:val="annotation subject"/>
    <w:basedOn w:val="CommentText"/>
    <w:next w:val="CommentText"/>
    <w:link w:val="CommentSubjectChar"/>
    <w:uiPriority w:val="99"/>
    <w:semiHidden/>
    <w:unhideWhenUsed/>
    <w:rsid w:val="005A1F12"/>
    <w:rPr>
      <w:b/>
      <w:bCs/>
    </w:rPr>
  </w:style>
  <w:style w:type="character" w:customStyle="1" w:styleId="CommentSubjectChar">
    <w:name w:val="Comment Subject Char"/>
    <w:basedOn w:val="CommentTextChar"/>
    <w:link w:val="CommentSubject"/>
    <w:uiPriority w:val="99"/>
    <w:semiHidden/>
    <w:rsid w:val="005A1F12"/>
    <w:rPr>
      <w:rFonts w:ascii="Arial" w:eastAsia="Arial" w:hAnsi="Arial" w:cs="Arial"/>
      <w:b/>
      <w:bCs/>
      <w:color w:val="C00000"/>
      <w:sz w:val="20"/>
      <w:szCs w:val="20"/>
      <w:lang w:val="en"/>
    </w:rPr>
  </w:style>
  <w:style w:type="paragraph" w:styleId="BalloonText">
    <w:name w:val="Balloon Text"/>
    <w:basedOn w:val="Normal"/>
    <w:link w:val="BalloonTextChar"/>
    <w:uiPriority w:val="99"/>
    <w:semiHidden/>
    <w:unhideWhenUsed/>
    <w:rsid w:val="005A1F1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1F12"/>
    <w:rPr>
      <w:rFonts w:ascii="Times New Roman" w:eastAsia="Arial" w:hAnsi="Times New Roman" w:cs="Times New Roman"/>
      <w:color w:val="FF40FF"/>
      <w:sz w:val="18"/>
      <w:szCs w:val="18"/>
      <w:lang w:val="en"/>
    </w:rPr>
  </w:style>
  <w:style w:type="character" w:customStyle="1" w:styleId="Heading1Char">
    <w:name w:val="Heading 1 Char"/>
    <w:basedOn w:val="DefaultParagraphFont"/>
    <w:link w:val="Heading1"/>
    <w:rsid w:val="00475971"/>
    <w:rPr>
      <w:rFonts w:ascii="Arial" w:eastAsia="Arial" w:hAnsi="Arial" w:cs="Arial"/>
      <w:color w:val="FF40FF"/>
      <w:sz w:val="36"/>
      <w:szCs w:val="40"/>
      <w:lang w:val="en"/>
    </w:rPr>
  </w:style>
  <w:style w:type="character" w:customStyle="1" w:styleId="Heading5Char">
    <w:name w:val="Heading 5 Char"/>
    <w:basedOn w:val="DefaultParagraphFont"/>
    <w:link w:val="Heading5"/>
    <w:rsid w:val="00475971"/>
    <w:rPr>
      <w:rFonts w:ascii="Arial" w:eastAsia="Arial" w:hAnsi="Arial" w:cs="Arial"/>
      <w:color w:val="FF40FF"/>
      <w:sz w:val="20"/>
      <w:lang w:val="en"/>
    </w:rPr>
  </w:style>
  <w:style w:type="character" w:customStyle="1" w:styleId="Heading6Char">
    <w:name w:val="Heading 6 Char"/>
    <w:basedOn w:val="DefaultParagraphFont"/>
    <w:link w:val="Heading6"/>
    <w:rsid w:val="00475971"/>
    <w:rPr>
      <w:rFonts w:ascii="Arial" w:eastAsia="Arial" w:hAnsi="Arial" w:cs="Arial"/>
      <w:color w:val="FF40FF"/>
      <w:sz w:val="20"/>
      <w:lang w:val="en"/>
    </w:rPr>
  </w:style>
  <w:style w:type="character" w:customStyle="1" w:styleId="Heading7Char">
    <w:name w:val="Heading 7 Char"/>
    <w:basedOn w:val="DefaultParagraphFont"/>
    <w:link w:val="Heading7"/>
    <w:uiPriority w:val="9"/>
    <w:rsid w:val="005A1F12"/>
    <w:rPr>
      <w:rFonts w:ascii="Arial" w:eastAsiaTheme="majorEastAsia" w:hAnsi="Arial" w:cstheme="majorBidi"/>
      <w:iCs/>
      <w:color w:val="FF40FF"/>
      <w:sz w:val="24"/>
      <w:lang w:val="en"/>
    </w:rPr>
  </w:style>
  <w:style w:type="character" w:customStyle="1" w:styleId="Heading8Char">
    <w:name w:val="Heading 8 Char"/>
    <w:basedOn w:val="DefaultParagraphFont"/>
    <w:link w:val="Heading8"/>
    <w:uiPriority w:val="9"/>
    <w:rsid w:val="005A1F12"/>
    <w:rPr>
      <w:rFonts w:ascii="Arial" w:eastAsiaTheme="majorEastAsia" w:hAnsi="Arial" w:cstheme="majorBidi"/>
      <w:color w:val="FF40FF"/>
      <w:szCs w:val="21"/>
      <w:lang w:val="en"/>
    </w:rPr>
  </w:style>
  <w:style w:type="character" w:customStyle="1" w:styleId="Heading9Char">
    <w:name w:val="Heading 9 Char"/>
    <w:basedOn w:val="DefaultParagraphFont"/>
    <w:link w:val="Heading9"/>
    <w:uiPriority w:val="9"/>
    <w:semiHidden/>
    <w:rsid w:val="005A1F12"/>
    <w:rPr>
      <w:rFonts w:asciiTheme="majorHAnsi" w:eastAsiaTheme="majorEastAsia" w:hAnsiTheme="majorHAnsi" w:cstheme="majorBidi"/>
      <w:i/>
      <w:iCs/>
      <w:color w:val="FF40FF"/>
      <w:sz w:val="21"/>
      <w:szCs w:val="21"/>
      <w:lang w:val="en"/>
    </w:rPr>
  </w:style>
  <w:style w:type="character" w:customStyle="1" w:styleId="P-Bold">
    <w:name w:val="P - Bold"/>
    <w:uiPriority w:val="1"/>
    <w:qFormat/>
    <w:rsid w:val="005A1F12"/>
    <w:rPr>
      <w:rFonts w:ascii="Arial" w:hAnsi="Arial"/>
      <w:b/>
      <w:sz w:val="22"/>
      <w:bdr w:val="none" w:sz="0" w:space="0" w:color="auto"/>
      <w:shd w:val="clear" w:color="auto" w:fill="73FDD6"/>
    </w:rPr>
  </w:style>
  <w:style w:type="paragraph" w:customStyle="1" w:styleId="P-Callout">
    <w:name w:val="P - Callout"/>
    <w:basedOn w:val="P-Regular"/>
    <w:next w:val="P-Regular"/>
    <w:qFormat/>
    <w:rsid w:val="005A1F12"/>
    <w:pPr>
      <w:shd w:val="clear" w:color="auto" w:fill="BEFFF4"/>
      <w:spacing w:after="360"/>
      <w:ind w:left="567" w:right="284"/>
      <w:mirrorIndents/>
    </w:pPr>
    <w:rPr>
      <w:i/>
    </w:rPr>
  </w:style>
  <w:style w:type="character" w:customStyle="1" w:styleId="P-Keyword">
    <w:name w:val="P - Keyword"/>
    <w:uiPriority w:val="1"/>
    <w:qFormat/>
    <w:rsid w:val="005A1F12"/>
    <w:rPr>
      <w:rFonts w:ascii="Arial" w:hAnsi="Arial"/>
      <w:b/>
      <w:color w:val="auto"/>
      <w:sz w:val="22"/>
      <w:u w:val="single"/>
      <w:bdr w:val="none" w:sz="0" w:space="0" w:color="auto"/>
      <w:shd w:val="clear" w:color="auto" w:fill="FF8AD8"/>
    </w:rPr>
  </w:style>
  <w:style w:type="paragraph" w:customStyle="1" w:styleId="L-Numbers">
    <w:name w:val="L - Numbers"/>
    <w:basedOn w:val="P-Regular"/>
    <w:qFormat/>
    <w:rsid w:val="005A1F12"/>
    <w:pPr>
      <w:numPr>
        <w:numId w:val="2"/>
      </w:numPr>
      <w:spacing w:before="160" w:after="160" w:line="300" w:lineRule="auto"/>
      <w:contextualSpacing/>
    </w:pPr>
  </w:style>
  <w:style w:type="paragraph" w:customStyle="1" w:styleId="L-Bullets">
    <w:name w:val="L - Bullets"/>
    <w:basedOn w:val="P-Regular"/>
    <w:qFormat/>
    <w:rsid w:val="005A1F12"/>
    <w:pPr>
      <w:numPr>
        <w:numId w:val="1"/>
      </w:numPr>
      <w:spacing w:line="300" w:lineRule="auto"/>
      <w:contextualSpacing/>
    </w:pPr>
  </w:style>
  <w:style w:type="character" w:customStyle="1" w:styleId="P-URL">
    <w:name w:val="P - URL"/>
    <w:basedOn w:val="DefaultParagraphFont"/>
    <w:uiPriority w:val="1"/>
    <w:qFormat/>
    <w:rsid w:val="005A1F12"/>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5A1F12"/>
    <w:rPr>
      <w:rFonts w:ascii="Arial" w:hAnsi="Arial"/>
      <w:i/>
      <w:color w:val="auto"/>
      <w:sz w:val="22"/>
      <w:bdr w:val="none" w:sz="0" w:space="0" w:color="auto"/>
      <w:shd w:val="clear" w:color="auto" w:fill="FFFC00"/>
    </w:rPr>
  </w:style>
  <w:style w:type="character" w:customStyle="1" w:styleId="P-Code">
    <w:name w:val="P - Code"/>
    <w:uiPriority w:val="1"/>
    <w:qFormat/>
    <w:rsid w:val="005A1F12"/>
    <w:rPr>
      <w:rFonts w:ascii="Lucida Console" w:hAnsi="Lucida Console"/>
      <w:sz w:val="22"/>
      <w:bdr w:val="none" w:sz="0" w:space="0" w:color="auto"/>
      <w:shd w:val="clear" w:color="auto" w:fill="D5FC79"/>
    </w:rPr>
  </w:style>
  <w:style w:type="paragraph" w:customStyle="1" w:styleId="H1-Topic">
    <w:name w:val="H1 - Topic"/>
    <w:next w:val="P-Regular"/>
    <w:qFormat/>
    <w:rsid w:val="005A1F12"/>
    <w:pPr>
      <w:spacing w:after="0"/>
    </w:pPr>
    <w:rPr>
      <w:rFonts w:ascii="Arial" w:eastAsia="Arial" w:hAnsi="Arial" w:cs="Arial"/>
      <w:sz w:val="36"/>
      <w:szCs w:val="40"/>
      <w:lang w:val="en"/>
    </w:rPr>
  </w:style>
  <w:style w:type="paragraph" w:customStyle="1" w:styleId="H2-General">
    <w:name w:val="H2 - General"/>
    <w:next w:val="P-Regular"/>
    <w:qFormat/>
    <w:rsid w:val="005A1F12"/>
    <w:pPr>
      <w:spacing w:before="280" w:after="0"/>
    </w:pPr>
    <w:rPr>
      <w:rFonts w:ascii="Arial" w:eastAsia="Arial" w:hAnsi="Arial" w:cs="Arial"/>
      <w:sz w:val="28"/>
      <w:szCs w:val="32"/>
      <w:lang w:val="en"/>
    </w:rPr>
  </w:style>
  <w:style w:type="paragraph" w:customStyle="1" w:styleId="H3-Callout">
    <w:name w:val="H3 - Callout"/>
    <w:next w:val="P-Callout"/>
    <w:qFormat/>
    <w:rsid w:val="005A1F12"/>
    <w:pPr>
      <w:shd w:val="clear" w:color="auto" w:fill="BEFFF4"/>
      <w:spacing w:before="360" w:after="0"/>
      <w:ind w:left="567" w:right="284"/>
      <w:mirrorIndents/>
    </w:pPr>
    <w:rPr>
      <w:rFonts w:ascii="Arial" w:eastAsia="Arial" w:hAnsi="Arial" w:cs="Arial"/>
      <w:b/>
      <w:i/>
      <w:color w:val="434343"/>
      <w:sz w:val="24"/>
      <w:szCs w:val="28"/>
      <w:lang w:val="en"/>
    </w:rPr>
  </w:style>
  <w:style w:type="paragraph" w:customStyle="1" w:styleId="P-Regular">
    <w:name w:val="P - Regular"/>
    <w:qFormat/>
    <w:rsid w:val="005A1F12"/>
    <w:pPr>
      <w:spacing w:before="120" w:after="120"/>
    </w:pPr>
    <w:rPr>
      <w:rFonts w:ascii="Arial" w:eastAsia="Arial" w:hAnsi="Arial" w:cs="Arial"/>
      <w:lang w:val="en"/>
    </w:rPr>
  </w:style>
  <w:style w:type="paragraph" w:customStyle="1" w:styleId="SB-Sidebar">
    <w:name w:val="SB - Sidebar"/>
    <w:next w:val="P-Regular"/>
    <w:qFormat/>
    <w:rsid w:val="005A1F12"/>
    <w:pPr>
      <w:pBdr>
        <w:top w:val="single" w:sz="8" w:space="1" w:color="C00000"/>
        <w:left w:val="single" w:sz="8" w:space="4" w:color="C00000"/>
        <w:bottom w:val="single" w:sz="8" w:space="1" w:color="C00000"/>
        <w:right w:val="single" w:sz="8" w:space="4" w:color="C00000"/>
      </w:pBdr>
      <w:shd w:val="clear" w:color="auto" w:fill="FFFD78"/>
      <w:spacing w:after="0"/>
      <w:jc w:val="center"/>
    </w:pPr>
    <w:rPr>
      <w:rFonts w:ascii="Arial" w:eastAsia="Arial" w:hAnsi="Arial" w:cs="Arial"/>
      <w:i/>
      <w:color w:val="C00000"/>
      <w:sz w:val="24"/>
      <w:szCs w:val="24"/>
      <w:u w:val="single"/>
      <w:lang w:val="en"/>
    </w:rPr>
  </w:style>
  <w:style w:type="paragraph" w:customStyle="1" w:styleId="IMG-Caption">
    <w:name w:val="IMG - Caption"/>
    <w:next w:val="P-Regular"/>
    <w:qFormat/>
    <w:rsid w:val="005A1F12"/>
    <w:pPr>
      <w:spacing w:before="120" w:after="240"/>
      <w:jc w:val="center"/>
    </w:pPr>
    <w:rPr>
      <w:rFonts w:ascii="Arial" w:eastAsia="Arial" w:hAnsi="Arial" w:cs="Arial"/>
      <w:b/>
      <w:color w:val="FF0000"/>
      <w:sz w:val="20"/>
      <w:lang w:val="en"/>
    </w:rPr>
  </w:style>
  <w:style w:type="paragraph" w:customStyle="1" w:styleId="SC-File">
    <w:name w:val="SC - File"/>
    <w:next w:val="H1-Topic"/>
    <w:qFormat/>
    <w:rsid w:val="005A1F12"/>
    <w:pPr>
      <w:spacing w:before="240" w:after="240"/>
    </w:pPr>
    <w:rPr>
      <w:rFonts w:ascii="Arial" w:eastAsiaTheme="majorEastAsia" w:hAnsi="Arial" w:cstheme="majorBidi"/>
      <w:b/>
      <w:iCs/>
      <w:color w:val="FF0000"/>
      <w:sz w:val="24"/>
      <w:lang w:val="en"/>
    </w:rPr>
  </w:style>
  <w:style w:type="paragraph" w:customStyle="1" w:styleId="SC-LiveLink">
    <w:name w:val="SC - Live Link"/>
    <w:qFormat/>
    <w:rsid w:val="005A1F12"/>
    <w:pPr>
      <w:spacing w:before="200" w:after="240"/>
    </w:pPr>
    <w:rPr>
      <w:rFonts w:ascii="Arial" w:eastAsiaTheme="majorEastAsia" w:hAnsi="Arial" w:cstheme="majorBidi"/>
      <w:b/>
      <w:color w:val="FF0000"/>
      <w:szCs w:val="21"/>
      <w:lang w:val="en"/>
    </w:rPr>
  </w:style>
  <w:style w:type="paragraph" w:customStyle="1" w:styleId="SC-Source">
    <w:name w:val="SC - Source"/>
    <w:qFormat/>
    <w:rsid w:val="005A1F12"/>
    <w:pPr>
      <w:shd w:val="pct5" w:color="auto" w:fill="auto"/>
      <w:spacing w:after="0"/>
    </w:pPr>
    <w:rPr>
      <w:rFonts w:ascii="Lucida Console" w:eastAsia="Arial" w:hAnsi="Lucida Console" w:cs="Consolas"/>
      <w:szCs w:val="21"/>
      <w:lang w:val="en"/>
    </w:rPr>
  </w:style>
  <w:style w:type="paragraph" w:customStyle="1" w:styleId="L-Regular">
    <w:name w:val="L - Regular"/>
    <w:basedOn w:val="L-Numbers"/>
    <w:rsid w:val="005A1F12"/>
    <w:pPr>
      <w:numPr>
        <w:numId w:val="0"/>
      </w:numPr>
      <w:ind w:left="720"/>
      <w:contextualSpacing w:val="0"/>
    </w:pPr>
  </w:style>
  <w:style w:type="paragraph" w:customStyle="1" w:styleId="L-Source">
    <w:name w:val="L - Source"/>
    <w:basedOn w:val="SC-Source"/>
    <w:rsid w:val="005A1F12"/>
    <w:pPr>
      <w:ind w:left="720"/>
    </w:pPr>
  </w:style>
  <w:style w:type="paragraph" w:styleId="NormalWeb">
    <w:name w:val="Normal (Web)"/>
    <w:basedOn w:val="Normal"/>
    <w:uiPriority w:val="99"/>
    <w:semiHidden/>
    <w:unhideWhenUsed/>
    <w:rsid w:val="005A1F12"/>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Hyperlink">
    <w:name w:val="Hyperlink"/>
    <w:basedOn w:val="DefaultParagraphFont"/>
    <w:uiPriority w:val="99"/>
    <w:unhideWhenUsed/>
    <w:rsid w:val="005A1F12"/>
    <w:rPr>
      <w:rFonts w:ascii="Arial" w:hAnsi="Arial"/>
      <w:color w:val="FF40FF"/>
      <w:sz w:val="22"/>
      <w:u w:val="single"/>
    </w:rPr>
  </w:style>
  <w:style w:type="paragraph" w:styleId="Footer">
    <w:name w:val="footer"/>
    <w:basedOn w:val="Normal"/>
    <w:link w:val="FooterChar"/>
    <w:uiPriority w:val="99"/>
    <w:unhideWhenUsed/>
    <w:rsid w:val="005A1F1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A1F12"/>
    <w:rPr>
      <w:rFonts w:ascii="Arial" w:eastAsia="Arial" w:hAnsi="Arial" w:cs="Arial"/>
      <w:color w:val="FF40FF"/>
      <w:lang w:val="en"/>
    </w:rPr>
  </w:style>
  <w:style w:type="character" w:customStyle="1" w:styleId="UnresolvedMention1">
    <w:name w:val="Unresolved Mention1"/>
    <w:basedOn w:val="DefaultParagraphFont"/>
    <w:uiPriority w:val="99"/>
    <w:semiHidden/>
    <w:unhideWhenUsed/>
    <w:locked/>
    <w:rsid w:val="005A1F12"/>
    <w:rPr>
      <w:color w:val="FF40FF"/>
      <w:shd w:val="clear" w:color="auto" w:fill="E1DFDD"/>
    </w:rPr>
  </w:style>
  <w:style w:type="paragraph" w:styleId="Title">
    <w:name w:val="Title"/>
    <w:basedOn w:val="Normal"/>
    <w:next w:val="Normal"/>
    <w:link w:val="TitleChar"/>
    <w:uiPriority w:val="10"/>
    <w:rsid w:val="005A1F1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F12"/>
    <w:rPr>
      <w:rFonts w:asciiTheme="majorHAnsi" w:eastAsiaTheme="majorEastAsia" w:hAnsiTheme="majorHAnsi" w:cstheme="majorBidi"/>
      <w:color w:val="FF40FF"/>
      <w:spacing w:val="-10"/>
      <w:kern w:val="28"/>
      <w:sz w:val="56"/>
      <w:szCs w:val="56"/>
      <w:lang w:val="en"/>
    </w:rPr>
  </w:style>
  <w:style w:type="paragraph" w:styleId="Subtitle">
    <w:name w:val="Subtitle"/>
    <w:basedOn w:val="Normal"/>
    <w:next w:val="Normal"/>
    <w:link w:val="SubtitleChar"/>
    <w:uiPriority w:val="11"/>
    <w:rsid w:val="005A1F12"/>
    <w:pPr>
      <w:numPr>
        <w:ilvl w:val="1"/>
      </w:numPr>
      <w:spacing w:after="160"/>
    </w:pPr>
    <w:rPr>
      <w:rFonts w:asciiTheme="minorHAnsi" w:eastAsiaTheme="minorEastAsia" w:hAnsiTheme="minorHAnsi" w:cstheme="minorBidi"/>
      <w:spacing w:val="15"/>
    </w:rPr>
  </w:style>
  <w:style w:type="character" w:customStyle="1" w:styleId="SubtitleChar">
    <w:name w:val="Subtitle Char"/>
    <w:basedOn w:val="DefaultParagraphFont"/>
    <w:link w:val="Subtitle"/>
    <w:uiPriority w:val="11"/>
    <w:rsid w:val="005A1F12"/>
    <w:rPr>
      <w:rFonts w:eastAsiaTheme="minorEastAsia"/>
      <w:color w:val="FF40FF"/>
      <w:spacing w:val="15"/>
      <w:lang w:val="en"/>
    </w:rPr>
  </w:style>
  <w:style w:type="paragraph" w:styleId="MessageHeader">
    <w:name w:val="Message Header"/>
    <w:basedOn w:val="Normal"/>
    <w:link w:val="MessageHeaderChar"/>
    <w:uiPriority w:val="99"/>
    <w:semiHidden/>
    <w:unhideWhenUsed/>
    <w:rsid w:val="005A1F12"/>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A1F12"/>
    <w:rPr>
      <w:rFonts w:asciiTheme="majorHAnsi" w:eastAsiaTheme="majorEastAsia" w:hAnsiTheme="majorHAnsi" w:cstheme="majorBidi"/>
      <w:color w:val="FF40FF"/>
      <w:sz w:val="24"/>
      <w:szCs w:val="24"/>
      <w:shd w:val="pct20" w:color="auto" w:fill="auto"/>
      <w:lang w:val="en"/>
    </w:rPr>
  </w:style>
  <w:style w:type="character" w:styleId="SubtleEmphasis">
    <w:name w:val="Subtle Emphasis"/>
    <w:basedOn w:val="DefaultParagraphFont"/>
    <w:uiPriority w:val="19"/>
    <w:rsid w:val="005A1F12"/>
    <w:rPr>
      <w:i/>
      <w:iCs/>
      <w:color w:val="FF40FF"/>
    </w:rPr>
  </w:style>
  <w:style w:type="character" w:styleId="IntenseEmphasis">
    <w:name w:val="Intense Emphasis"/>
    <w:basedOn w:val="DefaultParagraphFont"/>
    <w:uiPriority w:val="21"/>
    <w:rsid w:val="005A1F12"/>
    <w:rPr>
      <w:i/>
      <w:iCs/>
      <w:color w:val="FF40FF"/>
    </w:rPr>
  </w:style>
  <w:style w:type="paragraph" w:styleId="Quote">
    <w:name w:val="Quote"/>
    <w:basedOn w:val="Normal"/>
    <w:next w:val="Normal"/>
    <w:link w:val="QuoteChar"/>
    <w:uiPriority w:val="29"/>
    <w:rsid w:val="005A1F12"/>
    <w:pPr>
      <w:spacing w:before="200" w:after="160"/>
      <w:ind w:left="864" w:right="864"/>
      <w:jc w:val="center"/>
    </w:pPr>
    <w:rPr>
      <w:i/>
      <w:iCs/>
    </w:rPr>
  </w:style>
  <w:style w:type="character" w:customStyle="1" w:styleId="QuoteChar">
    <w:name w:val="Quote Char"/>
    <w:basedOn w:val="DefaultParagraphFont"/>
    <w:link w:val="Quote"/>
    <w:uiPriority w:val="29"/>
    <w:rsid w:val="005A1F12"/>
    <w:rPr>
      <w:rFonts w:ascii="Arial" w:eastAsia="Arial" w:hAnsi="Arial" w:cs="Arial"/>
      <w:i/>
      <w:iCs/>
      <w:color w:val="FF40FF"/>
      <w:lang w:val="en"/>
    </w:rPr>
  </w:style>
  <w:style w:type="paragraph" w:styleId="IntenseQuote">
    <w:name w:val="Intense Quote"/>
    <w:basedOn w:val="Normal"/>
    <w:next w:val="Normal"/>
    <w:link w:val="IntenseQuoteChar"/>
    <w:uiPriority w:val="30"/>
    <w:rsid w:val="005A1F12"/>
    <w:pPr>
      <w:pBdr>
        <w:top w:val="single" w:sz="4" w:space="10" w:color="4F81BD" w:themeColor="accent1"/>
        <w:bottom w:val="single" w:sz="4" w:space="10" w:color="4F81BD"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5A1F12"/>
    <w:rPr>
      <w:rFonts w:ascii="Arial" w:eastAsia="Arial" w:hAnsi="Arial" w:cs="Arial"/>
      <w:i/>
      <w:iCs/>
      <w:color w:val="FF40FF"/>
      <w:lang w:val="en"/>
    </w:rPr>
  </w:style>
  <w:style w:type="character" w:styleId="SubtleReference">
    <w:name w:val="Subtle Reference"/>
    <w:basedOn w:val="DefaultParagraphFont"/>
    <w:uiPriority w:val="31"/>
    <w:rsid w:val="005A1F12"/>
    <w:rPr>
      <w:smallCaps/>
      <w:color w:val="FF40FF"/>
    </w:rPr>
  </w:style>
  <w:style w:type="character" w:styleId="IntenseReference">
    <w:name w:val="Intense Reference"/>
    <w:basedOn w:val="DefaultParagraphFont"/>
    <w:uiPriority w:val="32"/>
    <w:rsid w:val="005A1F12"/>
    <w:rPr>
      <w:b/>
      <w:bCs/>
      <w:smallCaps/>
      <w:color w:val="FF40FF"/>
      <w:spacing w:val="5"/>
    </w:rPr>
  </w:style>
  <w:style w:type="paragraph" w:styleId="Caption">
    <w:name w:val="caption"/>
    <w:basedOn w:val="Normal"/>
    <w:next w:val="Normal"/>
    <w:uiPriority w:val="35"/>
    <w:semiHidden/>
    <w:unhideWhenUsed/>
    <w:qFormat/>
    <w:rsid w:val="005A1F12"/>
    <w:pPr>
      <w:spacing w:before="0" w:after="200" w:line="240" w:lineRule="auto"/>
    </w:pPr>
    <w:rPr>
      <w:i/>
      <w:iCs/>
      <w:sz w:val="18"/>
      <w:szCs w:val="18"/>
    </w:rPr>
  </w:style>
  <w:style w:type="paragraph" w:styleId="TOCHeading">
    <w:name w:val="TOC Heading"/>
    <w:basedOn w:val="Heading1"/>
    <w:next w:val="Normal"/>
    <w:uiPriority w:val="39"/>
    <w:semiHidden/>
    <w:unhideWhenUsed/>
    <w:qFormat/>
    <w:rsid w:val="005A1F12"/>
    <w:pPr>
      <w:spacing w:before="240" w:after="0"/>
      <w:outlineLvl w:val="9"/>
    </w:pPr>
    <w:rPr>
      <w:rFonts w:asciiTheme="majorHAnsi" w:eastAsiaTheme="majorEastAsia" w:hAnsiTheme="majorHAnsi" w:cstheme="majorBidi"/>
      <w:sz w:val="32"/>
      <w:szCs w:val="32"/>
    </w:rPr>
  </w:style>
  <w:style w:type="paragraph" w:styleId="BlockText">
    <w:name w:val="Block Text"/>
    <w:basedOn w:val="Normal"/>
    <w:uiPriority w:val="99"/>
    <w:semiHidden/>
    <w:unhideWhenUsed/>
    <w:rsid w:val="005A1F1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rPr>
  </w:style>
  <w:style w:type="character" w:customStyle="1" w:styleId="Mention1">
    <w:name w:val="Mention1"/>
    <w:basedOn w:val="DefaultParagraphFont"/>
    <w:uiPriority w:val="99"/>
    <w:semiHidden/>
    <w:unhideWhenUsed/>
    <w:rsid w:val="005A1F12"/>
    <w:rPr>
      <w:color w:val="FF40FF"/>
      <w:shd w:val="clear" w:color="auto" w:fill="E1DFDD"/>
    </w:rPr>
  </w:style>
  <w:style w:type="character" w:customStyle="1" w:styleId="UnresolvedMention2">
    <w:name w:val="Unresolved Mention2"/>
    <w:basedOn w:val="DefaultParagraphFont"/>
    <w:uiPriority w:val="99"/>
    <w:semiHidden/>
    <w:unhideWhenUsed/>
    <w:rsid w:val="005A1F12"/>
    <w:rPr>
      <w:color w:val="FF40FF"/>
      <w:shd w:val="clear" w:color="auto" w:fill="E1DFDD"/>
    </w:rPr>
  </w:style>
  <w:style w:type="character" w:customStyle="1" w:styleId="Hashtag1">
    <w:name w:val="Hashtag1"/>
    <w:basedOn w:val="DefaultParagraphFont"/>
    <w:uiPriority w:val="99"/>
    <w:semiHidden/>
    <w:unhideWhenUsed/>
    <w:rsid w:val="005A1F12"/>
    <w:rPr>
      <w:color w:val="FF40FF"/>
      <w:shd w:val="clear" w:color="auto" w:fill="E1DFDD"/>
    </w:rPr>
  </w:style>
  <w:style w:type="character" w:styleId="PlaceholderText">
    <w:name w:val="Placeholder Text"/>
    <w:basedOn w:val="DefaultParagraphFont"/>
    <w:uiPriority w:val="99"/>
    <w:semiHidden/>
    <w:rsid w:val="005A1F12"/>
    <w:rPr>
      <w:color w:val="FF40FF"/>
    </w:rPr>
  </w:style>
  <w:style w:type="character" w:styleId="EndnoteReference">
    <w:name w:val="endnote reference"/>
    <w:basedOn w:val="DefaultParagraphFont"/>
    <w:uiPriority w:val="99"/>
    <w:semiHidden/>
    <w:unhideWhenUsed/>
    <w:rsid w:val="005A1F12"/>
    <w:rPr>
      <w:color w:val="FF40FF"/>
      <w:vertAlign w:val="superscript"/>
    </w:rPr>
  </w:style>
  <w:style w:type="character" w:styleId="FootnoteReference">
    <w:name w:val="footnote reference"/>
    <w:basedOn w:val="DefaultParagraphFont"/>
    <w:uiPriority w:val="99"/>
    <w:semiHidden/>
    <w:unhideWhenUsed/>
    <w:rsid w:val="005A1F12"/>
    <w:rPr>
      <w:color w:val="FF40FF"/>
      <w:vertAlign w:val="superscript"/>
    </w:rPr>
  </w:style>
  <w:style w:type="character" w:styleId="HTMLAcronym">
    <w:name w:val="HTML Acronym"/>
    <w:basedOn w:val="DefaultParagraphFont"/>
    <w:uiPriority w:val="99"/>
    <w:semiHidden/>
    <w:unhideWhenUsed/>
    <w:rsid w:val="005A1F12"/>
    <w:rPr>
      <w:color w:val="FF40FF"/>
    </w:rPr>
  </w:style>
  <w:style w:type="character" w:styleId="HTMLCite">
    <w:name w:val="HTML Cite"/>
    <w:basedOn w:val="DefaultParagraphFont"/>
    <w:uiPriority w:val="99"/>
    <w:semiHidden/>
    <w:unhideWhenUsed/>
    <w:rsid w:val="005A1F12"/>
    <w:rPr>
      <w:i/>
      <w:iCs/>
      <w:color w:val="FF40FF"/>
    </w:rPr>
  </w:style>
  <w:style w:type="character" w:styleId="HTMLCode">
    <w:name w:val="HTML Code"/>
    <w:basedOn w:val="DefaultParagraphFont"/>
    <w:uiPriority w:val="99"/>
    <w:semiHidden/>
    <w:unhideWhenUsed/>
    <w:rsid w:val="005A1F12"/>
    <w:rPr>
      <w:rFonts w:ascii="Consolas" w:hAnsi="Consolas" w:cs="Consolas"/>
      <w:color w:val="FF40FF"/>
      <w:sz w:val="20"/>
      <w:szCs w:val="20"/>
    </w:rPr>
  </w:style>
  <w:style w:type="character" w:styleId="HTMLDefinition">
    <w:name w:val="HTML Definition"/>
    <w:basedOn w:val="DefaultParagraphFont"/>
    <w:uiPriority w:val="99"/>
    <w:semiHidden/>
    <w:unhideWhenUsed/>
    <w:rsid w:val="005A1F12"/>
    <w:rPr>
      <w:i/>
      <w:iCs/>
      <w:color w:val="FF40FF"/>
    </w:rPr>
  </w:style>
  <w:style w:type="character" w:styleId="HTMLKeyboard">
    <w:name w:val="HTML Keyboard"/>
    <w:basedOn w:val="DefaultParagraphFont"/>
    <w:uiPriority w:val="99"/>
    <w:semiHidden/>
    <w:unhideWhenUsed/>
    <w:rsid w:val="005A1F12"/>
    <w:rPr>
      <w:rFonts w:ascii="Consolas" w:hAnsi="Consolas" w:cs="Consolas"/>
      <w:color w:val="FF40FF"/>
      <w:sz w:val="20"/>
      <w:szCs w:val="20"/>
    </w:rPr>
  </w:style>
  <w:style w:type="character" w:styleId="HTMLSample">
    <w:name w:val="HTML Sample"/>
    <w:basedOn w:val="DefaultParagraphFont"/>
    <w:uiPriority w:val="99"/>
    <w:semiHidden/>
    <w:unhideWhenUsed/>
    <w:rsid w:val="005A1F12"/>
    <w:rPr>
      <w:rFonts w:ascii="Consolas" w:hAnsi="Consolas" w:cs="Consolas"/>
      <w:color w:val="FF40FF"/>
      <w:sz w:val="24"/>
      <w:szCs w:val="24"/>
    </w:rPr>
  </w:style>
  <w:style w:type="character" w:styleId="HTMLTypewriter">
    <w:name w:val="HTML Typewriter"/>
    <w:basedOn w:val="DefaultParagraphFont"/>
    <w:uiPriority w:val="99"/>
    <w:semiHidden/>
    <w:unhideWhenUsed/>
    <w:rsid w:val="005A1F12"/>
    <w:rPr>
      <w:rFonts w:ascii="Consolas" w:hAnsi="Consolas" w:cs="Consolas"/>
      <w:color w:val="FF40FF"/>
      <w:sz w:val="20"/>
      <w:szCs w:val="20"/>
    </w:rPr>
  </w:style>
  <w:style w:type="character" w:styleId="HTMLVariable">
    <w:name w:val="HTML Variable"/>
    <w:basedOn w:val="DefaultParagraphFont"/>
    <w:uiPriority w:val="99"/>
    <w:semiHidden/>
    <w:unhideWhenUsed/>
    <w:rsid w:val="005A1F12"/>
    <w:rPr>
      <w:i/>
      <w:iCs/>
      <w:color w:val="FF40FF"/>
    </w:rPr>
  </w:style>
  <w:style w:type="character" w:styleId="LineNumber">
    <w:name w:val="line number"/>
    <w:basedOn w:val="DefaultParagraphFont"/>
    <w:uiPriority w:val="99"/>
    <w:semiHidden/>
    <w:unhideWhenUsed/>
    <w:rsid w:val="005A1F12"/>
    <w:rPr>
      <w:color w:val="FF40FF"/>
    </w:rPr>
  </w:style>
  <w:style w:type="character" w:styleId="PageNumber">
    <w:name w:val="page number"/>
    <w:basedOn w:val="DefaultParagraphFont"/>
    <w:uiPriority w:val="99"/>
    <w:semiHidden/>
    <w:unhideWhenUsed/>
    <w:rsid w:val="005A1F12"/>
    <w:rPr>
      <w:color w:val="FF40FF"/>
    </w:rPr>
  </w:style>
  <w:style w:type="character" w:customStyle="1" w:styleId="SmartHyperlink1">
    <w:name w:val="Smart Hyperlink1"/>
    <w:basedOn w:val="DefaultParagraphFont"/>
    <w:uiPriority w:val="99"/>
    <w:semiHidden/>
    <w:unhideWhenUsed/>
    <w:rsid w:val="005A1F12"/>
    <w:rPr>
      <w:color w:val="FF40FF"/>
      <w:u w:val="dotted"/>
    </w:rPr>
  </w:style>
  <w:style w:type="character" w:styleId="BookTitle">
    <w:name w:val="Book Title"/>
    <w:basedOn w:val="DefaultParagraphFont"/>
    <w:uiPriority w:val="33"/>
    <w:rsid w:val="005A1F12"/>
    <w:rPr>
      <w:b/>
      <w:bCs/>
      <w:i/>
      <w:iCs/>
      <w:color w:val="FF40FF"/>
      <w:spacing w:val="5"/>
    </w:rPr>
  </w:style>
  <w:style w:type="character" w:styleId="Strong">
    <w:name w:val="Strong"/>
    <w:basedOn w:val="DefaultParagraphFont"/>
    <w:uiPriority w:val="22"/>
    <w:rsid w:val="005A1F12"/>
    <w:rPr>
      <w:b/>
      <w:bCs/>
      <w:color w:val="FF40FF"/>
    </w:rPr>
  </w:style>
  <w:style w:type="character" w:styleId="Emphasis">
    <w:name w:val="Emphasis"/>
    <w:basedOn w:val="DefaultParagraphFont"/>
    <w:uiPriority w:val="20"/>
    <w:rsid w:val="005A1F12"/>
    <w:rPr>
      <w:i/>
      <w:iCs/>
      <w:color w:val="FF40FF"/>
    </w:rPr>
  </w:style>
  <w:style w:type="character" w:styleId="UnresolvedMention">
    <w:name w:val="Unresolved Mention"/>
    <w:basedOn w:val="DefaultParagraphFont"/>
    <w:uiPriority w:val="99"/>
    <w:semiHidden/>
    <w:unhideWhenUsed/>
    <w:rsid w:val="00665A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8004">
      <w:bodyDiv w:val="1"/>
      <w:marLeft w:val="0"/>
      <w:marRight w:val="0"/>
      <w:marTop w:val="0"/>
      <w:marBottom w:val="0"/>
      <w:divBdr>
        <w:top w:val="none" w:sz="0" w:space="0" w:color="auto"/>
        <w:left w:val="none" w:sz="0" w:space="0" w:color="auto"/>
        <w:bottom w:val="none" w:sz="0" w:space="0" w:color="auto"/>
        <w:right w:val="none" w:sz="0" w:space="0" w:color="auto"/>
      </w:divBdr>
    </w:div>
    <w:div w:id="71395100">
      <w:bodyDiv w:val="1"/>
      <w:marLeft w:val="0"/>
      <w:marRight w:val="0"/>
      <w:marTop w:val="0"/>
      <w:marBottom w:val="0"/>
      <w:divBdr>
        <w:top w:val="none" w:sz="0" w:space="0" w:color="auto"/>
        <w:left w:val="none" w:sz="0" w:space="0" w:color="auto"/>
        <w:bottom w:val="none" w:sz="0" w:space="0" w:color="auto"/>
        <w:right w:val="none" w:sz="0" w:space="0" w:color="auto"/>
      </w:divBdr>
    </w:div>
    <w:div w:id="114327508">
      <w:bodyDiv w:val="1"/>
      <w:marLeft w:val="0"/>
      <w:marRight w:val="0"/>
      <w:marTop w:val="0"/>
      <w:marBottom w:val="0"/>
      <w:divBdr>
        <w:top w:val="none" w:sz="0" w:space="0" w:color="auto"/>
        <w:left w:val="none" w:sz="0" w:space="0" w:color="auto"/>
        <w:bottom w:val="none" w:sz="0" w:space="0" w:color="auto"/>
        <w:right w:val="none" w:sz="0" w:space="0" w:color="auto"/>
      </w:divBdr>
    </w:div>
    <w:div w:id="208958651">
      <w:bodyDiv w:val="1"/>
      <w:marLeft w:val="0"/>
      <w:marRight w:val="0"/>
      <w:marTop w:val="0"/>
      <w:marBottom w:val="0"/>
      <w:divBdr>
        <w:top w:val="none" w:sz="0" w:space="0" w:color="auto"/>
        <w:left w:val="none" w:sz="0" w:space="0" w:color="auto"/>
        <w:bottom w:val="none" w:sz="0" w:space="0" w:color="auto"/>
        <w:right w:val="none" w:sz="0" w:space="0" w:color="auto"/>
      </w:divBdr>
    </w:div>
    <w:div w:id="225193185">
      <w:bodyDiv w:val="1"/>
      <w:marLeft w:val="0"/>
      <w:marRight w:val="0"/>
      <w:marTop w:val="0"/>
      <w:marBottom w:val="0"/>
      <w:divBdr>
        <w:top w:val="none" w:sz="0" w:space="0" w:color="auto"/>
        <w:left w:val="none" w:sz="0" w:space="0" w:color="auto"/>
        <w:bottom w:val="none" w:sz="0" w:space="0" w:color="auto"/>
        <w:right w:val="none" w:sz="0" w:space="0" w:color="auto"/>
      </w:divBdr>
    </w:div>
    <w:div w:id="316111129">
      <w:bodyDiv w:val="1"/>
      <w:marLeft w:val="0"/>
      <w:marRight w:val="0"/>
      <w:marTop w:val="0"/>
      <w:marBottom w:val="0"/>
      <w:divBdr>
        <w:top w:val="none" w:sz="0" w:space="0" w:color="auto"/>
        <w:left w:val="none" w:sz="0" w:space="0" w:color="auto"/>
        <w:bottom w:val="none" w:sz="0" w:space="0" w:color="auto"/>
        <w:right w:val="none" w:sz="0" w:space="0" w:color="auto"/>
      </w:divBdr>
    </w:div>
    <w:div w:id="378287193">
      <w:bodyDiv w:val="1"/>
      <w:marLeft w:val="0"/>
      <w:marRight w:val="0"/>
      <w:marTop w:val="0"/>
      <w:marBottom w:val="0"/>
      <w:divBdr>
        <w:top w:val="none" w:sz="0" w:space="0" w:color="auto"/>
        <w:left w:val="none" w:sz="0" w:space="0" w:color="auto"/>
        <w:bottom w:val="none" w:sz="0" w:space="0" w:color="auto"/>
        <w:right w:val="none" w:sz="0" w:space="0" w:color="auto"/>
      </w:divBdr>
    </w:div>
    <w:div w:id="384108556">
      <w:bodyDiv w:val="1"/>
      <w:marLeft w:val="0"/>
      <w:marRight w:val="0"/>
      <w:marTop w:val="0"/>
      <w:marBottom w:val="0"/>
      <w:divBdr>
        <w:top w:val="none" w:sz="0" w:space="0" w:color="auto"/>
        <w:left w:val="none" w:sz="0" w:space="0" w:color="auto"/>
        <w:bottom w:val="none" w:sz="0" w:space="0" w:color="auto"/>
        <w:right w:val="none" w:sz="0" w:space="0" w:color="auto"/>
      </w:divBdr>
    </w:div>
    <w:div w:id="389547253">
      <w:bodyDiv w:val="1"/>
      <w:marLeft w:val="0"/>
      <w:marRight w:val="0"/>
      <w:marTop w:val="0"/>
      <w:marBottom w:val="0"/>
      <w:divBdr>
        <w:top w:val="none" w:sz="0" w:space="0" w:color="auto"/>
        <w:left w:val="none" w:sz="0" w:space="0" w:color="auto"/>
        <w:bottom w:val="none" w:sz="0" w:space="0" w:color="auto"/>
        <w:right w:val="none" w:sz="0" w:space="0" w:color="auto"/>
      </w:divBdr>
    </w:div>
    <w:div w:id="560141725">
      <w:bodyDiv w:val="1"/>
      <w:marLeft w:val="0"/>
      <w:marRight w:val="0"/>
      <w:marTop w:val="0"/>
      <w:marBottom w:val="0"/>
      <w:divBdr>
        <w:top w:val="none" w:sz="0" w:space="0" w:color="auto"/>
        <w:left w:val="none" w:sz="0" w:space="0" w:color="auto"/>
        <w:bottom w:val="none" w:sz="0" w:space="0" w:color="auto"/>
        <w:right w:val="none" w:sz="0" w:space="0" w:color="auto"/>
      </w:divBdr>
    </w:div>
    <w:div w:id="627396648">
      <w:bodyDiv w:val="1"/>
      <w:marLeft w:val="0"/>
      <w:marRight w:val="0"/>
      <w:marTop w:val="0"/>
      <w:marBottom w:val="0"/>
      <w:divBdr>
        <w:top w:val="none" w:sz="0" w:space="0" w:color="auto"/>
        <w:left w:val="none" w:sz="0" w:space="0" w:color="auto"/>
        <w:bottom w:val="none" w:sz="0" w:space="0" w:color="auto"/>
        <w:right w:val="none" w:sz="0" w:space="0" w:color="auto"/>
      </w:divBdr>
    </w:div>
    <w:div w:id="667484682">
      <w:bodyDiv w:val="1"/>
      <w:marLeft w:val="0"/>
      <w:marRight w:val="0"/>
      <w:marTop w:val="0"/>
      <w:marBottom w:val="0"/>
      <w:divBdr>
        <w:top w:val="none" w:sz="0" w:space="0" w:color="auto"/>
        <w:left w:val="none" w:sz="0" w:space="0" w:color="auto"/>
        <w:bottom w:val="none" w:sz="0" w:space="0" w:color="auto"/>
        <w:right w:val="none" w:sz="0" w:space="0" w:color="auto"/>
      </w:divBdr>
    </w:div>
    <w:div w:id="714549601">
      <w:bodyDiv w:val="1"/>
      <w:marLeft w:val="0"/>
      <w:marRight w:val="0"/>
      <w:marTop w:val="0"/>
      <w:marBottom w:val="0"/>
      <w:divBdr>
        <w:top w:val="none" w:sz="0" w:space="0" w:color="auto"/>
        <w:left w:val="none" w:sz="0" w:space="0" w:color="auto"/>
        <w:bottom w:val="none" w:sz="0" w:space="0" w:color="auto"/>
        <w:right w:val="none" w:sz="0" w:space="0" w:color="auto"/>
      </w:divBdr>
    </w:div>
    <w:div w:id="762990669">
      <w:bodyDiv w:val="1"/>
      <w:marLeft w:val="0"/>
      <w:marRight w:val="0"/>
      <w:marTop w:val="0"/>
      <w:marBottom w:val="0"/>
      <w:divBdr>
        <w:top w:val="none" w:sz="0" w:space="0" w:color="auto"/>
        <w:left w:val="none" w:sz="0" w:space="0" w:color="auto"/>
        <w:bottom w:val="none" w:sz="0" w:space="0" w:color="auto"/>
        <w:right w:val="none" w:sz="0" w:space="0" w:color="auto"/>
      </w:divBdr>
    </w:div>
    <w:div w:id="802576604">
      <w:bodyDiv w:val="1"/>
      <w:marLeft w:val="0"/>
      <w:marRight w:val="0"/>
      <w:marTop w:val="0"/>
      <w:marBottom w:val="0"/>
      <w:divBdr>
        <w:top w:val="none" w:sz="0" w:space="0" w:color="auto"/>
        <w:left w:val="none" w:sz="0" w:space="0" w:color="auto"/>
        <w:bottom w:val="none" w:sz="0" w:space="0" w:color="auto"/>
        <w:right w:val="none" w:sz="0" w:space="0" w:color="auto"/>
      </w:divBdr>
    </w:div>
    <w:div w:id="851379028">
      <w:bodyDiv w:val="1"/>
      <w:marLeft w:val="0"/>
      <w:marRight w:val="0"/>
      <w:marTop w:val="0"/>
      <w:marBottom w:val="0"/>
      <w:divBdr>
        <w:top w:val="none" w:sz="0" w:space="0" w:color="auto"/>
        <w:left w:val="none" w:sz="0" w:space="0" w:color="auto"/>
        <w:bottom w:val="none" w:sz="0" w:space="0" w:color="auto"/>
        <w:right w:val="none" w:sz="0" w:space="0" w:color="auto"/>
      </w:divBdr>
    </w:div>
    <w:div w:id="866218137">
      <w:bodyDiv w:val="1"/>
      <w:marLeft w:val="0"/>
      <w:marRight w:val="0"/>
      <w:marTop w:val="0"/>
      <w:marBottom w:val="0"/>
      <w:divBdr>
        <w:top w:val="none" w:sz="0" w:space="0" w:color="auto"/>
        <w:left w:val="none" w:sz="0" w:space="0" w:color="auto"/>
        <w:bottom w:val="none" w:sz="0" w:space="0" w:color="auto"/>
        <w:right w:val="none" w:sz="0" w:space="0" w:color="auto"/>
      </w:divBdr>
    </w:div>
    <w:div w:id="911039613">
      <w:bodyDiv w:val="1"/>
      <w:marLeft w:val="0"/>
      <w:marRight w:val="0"/>
      <w:marTop w:val="0"/>
      <w:marBottom w:val="0"/>
      <w:divBdr>
        <w:top w:val="none" w:sz="0" w:space="0" w:color="auto"/>
        <w:left w:val="none" w:sz="0" w:space="0" w:color="auto"/>
        <w:bottom w:val="none" w:sz="0" w:space="0" w:color="auto"/>
        <w:right w:val="none" w:sz="0" w:space="0" w:color="auto"/>
      </w:divBdr>
    </w:div>
    <w:div w:id="936210000">
      <w:bodyDiv w:val="1"/>
      <w:marLeft w:val="0"/>
      <w:marRight w:val="0"/>
      <w:marTop w:val="0"/>
      <w:marBottom w:val="0"/>
      <w:divBdr>
        <w:top w:val="none" w:sz="0" w:space="0" w:color="auto"/>
        <w:left w:val="none" w:sz="0" w:space="0" w:color="auto"/>
        <w:bottom w:val="none" w:sz="0" w:space="0" w:color="auto"/>
        <w:right w:val="none" w:sz="0" w:space="0" w:color="auto"/>
      </w:divBdr>
    </w:div>
    <w:div w:id="997416511">
      <w:bodyDiv w:val="1"/>
      <w:marLeft w:val="0"/>
      <w:marRight w:val="0"/>
      <w:marTop w:val="0"/>
      <w:marBottom w:val="0"/>
      <w:divBdr>
        <w:top w:val="none" w:sz="0" w:space="0" w:color="auto"/>
        <w:left w:val="none" w:sz="0" w:space="0" w:color="auto"/>
        <w:bottom w:val="none" w:sz="0" w:space="0" w:color="auto"/>
        <w:right w:val="none" w:sz="0" w:space="0" w:color="auto"/>
      </w:divBdr>
    </w:div>
    <w:div w:id="1009672059">
      <w:bodyDiv w:val="1"/>
      <w:marLeft w:val="0"/>
      <w:marRight w:val="0"/>
      <w:marTop w:val="0"/>
      <w:marBottom w:val="0"/>
      <w:divBdr>
        <w:top w:val="none" w:sz="0" w:space="0" w:color="auto"/>
        <w:left w:val="none" w:sz="0" w:space="0" w:color="auto"/>
        <w:bottom w:val="none" w:sz="0" w:space="0" w:color="auto"/>
        <w:right w:val="none" w:sz="0" w:space="0" w:color="auto"/>
      </w:divBdr>
    </w:div>
    <w:div w:id="1045569415">
      <w:bodyDiv w:val="1"/>
      <w:marLeft w:val="0"/>
      <w:marRight w:val="0"/>
      <w:marTop w:val="0"/>
      <w:marBottom w:val="0"/>
      <w:divBdr>
        <w:top w:val="none" w:sz="0" w:space="0" w:color="auto"/>
        <w:left w:val="none" w:sz="0" w:space="0" w:color="auto"/>
        <w:bottom w:val="none" w:sz="0" w:space="0" w:color="auto"/>
        <w:right w:val="none" w:sz="0" w:space="0" w:color="auto"/>
      </w:divBdr>
    </w:div>
    <w:div w:id="1101026460">
      <w:bodyDiv w:val="1"/>
      <w:marLeft w:val="0"/>
      <w:marRight w:val="0"/>
      <w:marTop w:val="0"/>
      <w:marBottom w:val="0"/>
      <w:divBdr>
        <w:top w:val="none" w:sz="0" w:space="0" w:color="auto"/>
        <w:left w:val="none" w:sz="0" w:space="0" w:color="auto"/>
        <w:bottom w:val="none" w:sz="0" w:space="0" w:color="auto"/>
        <w:right w:val="none" w:sz="0" w:space="0" w:color="auto"/>
      </w:divBdr>
    </w:div>
    <w:div w:id="1138574235">
      <w:bodyDiv w:val="1"/>
      <w:marLeft w:val="0"/>
      <w:marRight w:val="0"/>
      <w:marTop w:val="0"/>
      <w:marBottom w:val="0"/>
      <w:divBdr>
        <w:top w:val="none" w:sz="0" w:space="0" w:color="auto"/>
        <w:left w:val="none" w:sz="0" w:space="0" w:color="auto"/>
        <w:bottom w:val="none" w:sz="0" w:space="0" w:color="auto"/>
        <w:right w:val="none" w:sz="0" w:space="0" w:color="auto"/>
      </w:divBdr>
    </w:div>
    <w:div w:id="1155412939">
      <w:bodyDiv w:val="1"/>
      <w:marLeft w:val="0"/>
      <w:marRight w:val="0"/>
      <w:marTop w:val="0"/>
      <w:marBottom w:val="0"/>
      <w:divBdr>
        <w:top w:val="none" w:sz="0" w:space="0" w:color="auto"/>
        <w:left w:val="none" w:sz="0" w:space="0" w:color="auto"/>
        <w:bottom w:val="none" w:sz="0" w:space="0" w:color="auto"/>
        <w:right w:val="none" w:sz="0" w:space="0" w:color="auto"/>
      </w:divBdr>
    </w:div>
    <w:div w:id="1186092048">
      <w:bodyDiv w:val="1"/>
      <w:marLeft w:val="0"/>
      <w:marRight w:val="0"/>
      <w:marTop w:val="0"/>
      <w:marBottom w:val="0"/>
      <w:divBdr>
        <w:top w:val="none" w:sz="0" w:space="0" w:color="auto"/>
        <w:left w:val="none" w:sz="0" w:space="0" w:color="auto"/>
        <w:bottom w:val="none" w:sz="0" w:space="0" w:color="auto"/>
        <w:right w:val="none" w:sz="0" w:space="0" w:color="auto"/>
      </w:divBdr>
    </w:div>
    <w:div w:id="1249536457">
      <w:bodyDiv w:val="1"/>
      <w:marLeft w:val="0"/>
      <w:marRight w:val="0"/>
      <w:marTop w:val="0"/>
      <w:marBottom w:val="0"/>
      <w:divBdr>
        <w:top w:val="none" w:sz="0" w:space="0" w:color="auto"/>
        <w:left w:val="none" w:sz="0" w:space="0" w:color="auto"/>
        <w:bottom w:val="none" w:sz="0" w:space="0" w:color="auto"/>
        <w:right w:val="none" w:sz="0" w:space="0" w:color="auto"/>
      </w:divBdr>
    </w:div>
    <w:div w:id="1314144200">
      <w:bodyDiv w:val="1"/>
      <w:marLeft w:val="0"/>
      <w:marRight w:val="0"/>
      <w:marTop w:val="0"/>
      <w:marBottom w:val="0"/>
      <w:divBdr>
        <w:top w:val="none" w:sz="0" w:space="0" w:color="auto"/>
        <w:left w:val="none" w:sz="0" w:space="0" w:color="auto"/>
        <w:bottom w:val="none" w:sz="0" w:space="0" w:color="auto"/>
        <w:right w:val="none" w:sz="0" w:space="0" w:color="auto"/>
      </w:divBdr>
    </w:div>
    <w:div w:id="1318338230">
      <w:bodyDiv w:val="1"/>
      <w:marLeft w:val="0"/>
      <w:marRight w:val="0"/>
      <w:marTop w:val="0"/>
      <w:marBottom w:val="0"/>
      <w:divBdr>
        <w:top w:val="none" w:sz="0" w:space="0" w:color="auto"/>
        <w:left w:val="none" w:sz="0" w:space="0" w:color="auto"/>
        <w:bottom w:val="none" w:sz="0" w:space="0" w:color="auto"/>
        <w:right w:val="none" w:sz="0" w:space="0" w:color="auto"/>
      </w:divBdr>
    </w:div>
    <w:div w:id="1334378567">
      <w:bodyDiv w:val="1"/>
      <w:marLeft w:val="0"/>
      <w:marRight w:val="0"/>
      <w:marTop w:val="0"/>
      <w:marBottom w:val="0"/>
      <w:divBdr>
        <w:top w:val="none" w:sz="0" w:space="0" w:color="auto"/>
        <w:left w:val="none" w:sz="0" w:space="0" w:color="auto"/>
        <w:bottom w:val="none" w:sz="0" w:space="0" w:color="auto"/>
        <w:right w:val="none" w:sz="0" w:space="0" w:color="auto"/>
      </w:divBdr>
    </w:div>
    <w:div w:id="1416635075">
      <w:bodyDiv w:val="1"/>
      <w:marLeft w:val="0"/>
      <w:marRight w:val="0"/>
      <w:marTop w:val="0"/>
      <w:marBottom w:val="0"/>
      <w:divBdr>
        <w:top w:val="none" w:sz="0" w:space="0" w:color="auto"/>
        <w:left w:val="none" w:sz="0" w:space="0" w:color="auto"/>
        <w:bottom w:val="none" w:sz="0" w:space="0" w:color="auto"/>
        <w:right w:val="none" w:sz="0" w:space="0" w:color="auto"/>
      </w:divBdr>
    </w:div>
    <w:div w:id="1421832325">
      <w:bodyDiv w:val="1"/>
      <w:marLeft w:val="0"/>
      <w:marRight w:val="0"/>
      <w:marTop w:val="0"/>
      <w:marBottom w:val="0"/>
      <w:divBdr>
        <w:top w:val="none" w:sz="0" w:space="0" w:color="auto"/>
        <w:left w:val="none" w:sz="0" w:space="0" w:color="auto"/>
        <w:bottom w:val="none" w:sz="0" w:space="0" w:color="auto"/>
        <w:right w:val="none" w:sz="0" w:space="0" w:color="auto"/>
      </w:divBdr>
    </w:div>
    <w:div w:id="1486121716">
      <w:bodyDiv w:val="1"/>
      <w:marLeft w:val="0"/>
      <w:marRight w:val="0"/>
      <w:marTop w:val="0"/>
      <w:marBottom w:val="0"/>
      <w:divBdr>
        <w:top w:val="none" w:sz="0" w:space="0" w:color="auto"/>
        <w:left w:val="none" w:sz="0" w:space="0" w:color="auto"/>
        <w:bottom w:val="none" w:sz="0" w:space="0" w:color="auto"/>
        <w:right w:val="none" w:sz="0" w:space="0" w:color="auto"/>
      </w:divBdr>
    </w:div>
    <w:div w:id="1500845373">
      <w:bodyDiv w:val="1"/>
      <w:marLeft w:val="0"/>
      <w:marRight w:val="0"/>
      <w:marTop w:val="0"/>
      <w:marBottom w:val="0"/>
      <w:divBdr>
        <w:top w:val="none" w:sz="0" w:space="0" w:color="auto"/>
        <w:left w:val="none" w:sz="0" w:space="0" w:color="auto"/>
        <w:bottom w:val="none" w:sz="0" w:space="0" w:color="auto"/>
        <w:right w:val="none" w:sz="0" w:space="0" w:color="auto"/>
      </w:divBdr>
    </w:div>
    <w:div w:id="1648433925">
      <w:bodyDiv w:val="1"/>
      <w:marLeft w:val="0"/>
      <w:marRight w:val="0"/>
      <w:marTop w:val="0"/>
      <w:marBottom w:val="0"/>
      <w:divBdr>
        <w:top w:val="none" w:sz="0" w:space="0" w:color="auto"/>
        <w:left w:val="none" w:sz="0" w:space="0" w:color="auto"/>
        <w:bottom w:val="none" w:sz="0" w:space="0" w:color="auto"/>
        <w:right w:val="none" w:sz="0" w:space="0" w:color="auto"/>
      </w:divBdr>
    </w:div>
    <w:div w:id="1697806910">
      <w:bodyDiv w:val="1"/>
      <w:marLeft w:val="0"/>
      <w:marRight w:val="0"/>
      <w:marTop w:val="0"/>
      <w:marBottom w:val="0"/>
      <w:divBdr>
        <w:top w:val="none" w:sz="0" w:space="0" w:color="auto"/>
        <w:left w:val="none" w:sz="0" w:space="0" w:color="auto"/>
        <w:bottom w:val="none" w:sz="0" w:space="0" w:color="auto"/>
        <w:right w:val="none" w:sz="0" w:space="0" w:color="auto"/>
      </w:divBdr>
    </w:div>
    <w:div w:id="1743284697">
      <w:bodyDiv w:val="1"/>
      <w:marLeft w:val="0"/>
      <w:marRight w:val="0"/>
      <w:marTop w:val="0"/>
      <w:marBottom w:val="0"/>
      <w:divBdr>
        <w:top w:val="none" w:sz="0" w:space="0" w:color="auto"/>
        <w:left w:val="none" w:sz="0" w:space="0" w:color="auto"/>
        <w:bottom w:val="none" w:sz="0" w:space="0" w:color="auto"/>
        <w:right w:val="none" w:sz="0" w:space="0" w:color="auto"/>
      </w:divBdr>
    </w:div>
    <w:div w:id="1906333399">
      <w:bodyDiv w:val="1"/>
      <w:marLeft w:val="0"/>
      <w:marRight w:val="0"/>
      <w:marTop w:val="0"/>
      <w:marBottom w:val="0"/>
      <w:divBdr>
        <w:top w:val="none" w:sz="0" w:space="0" w:color="auto"/>
        <w:left w:val="none" w:sz="0" w:space="0" w:color="auto"/>
        <w:bottom w:val="none" w:sz="0" w:space="0" w:color="auto"/>
        <w:right w:val="none" w:sz="0" w:space="0" w:color="auto"/>
      </w:divBdr>
    </w:div>
    <w:div w:id="1935474942">
      <w:bodyDiv w:val="1"/>
      <w:marLeft w:val="0"/>
      <w:marRight w:val="0"/>
      <w:marTop w:val="0"/>
      <w:marBottom w:val="0"/>
      <w:divBdr>
        <w:top w:val="none" w:sz="0" w:space="0" w:color="auto"/>
        <w:left w:val="none" w:sz="0" w:space="0" w:color="auto"/>
        <w:bottom w:val="none" w:sz="0" w:space="0" w:color="auto"/>
        <w:right w:val="none" w:sz="0" w:space="0" w:color="auto"/>
      </w:divBdr>
    </w:div>
    <w:div w:id="200496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owardsdatascience.com/deep-learning-basic-mathematics-for-deep-learning-a82981e95e3b"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ikit-learn.org/stable/documentation.html"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rchive.ics.uci.edu/ml/machine-learning-databases/00222/bank.z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hanair\Packt\Edwin%20Moses%20-%20Courseware\C12821_Advanced%20Serverless%20Architectures%20with%20Azure\Development\Author%20Docs\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B0019-5BC8-AE49-A6A8-F8A738FB8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C:\Users\nehanair\Packt\Edwin Moses - Courseware\C12821_Advanced Serverless Architectures with Azure\Development\Author Docs\Templates\Template.dotx</Template>
  <TotalTime>351</TotalTime>
  <Pages>10</Pages>
  <Words>2870</Words>
  <Characters>16363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Moses</dc:creator>
  <cp:keywords/>
  <dc:description/>
  <cp:lastModifiedBy>Moocarme, Matthew</cp:lastModifiedBy>
  <cp:revision>6</cp:revision>
  <dcterms:created xsi:type="dcterms:W3CDTF">2019-01-02T23:03:00Z</dcterms:created>
  <dcterms:modified xsi:type="dcterms:W3CDTF">2019-01-13T03:29:00Z</dcterms:modified>
</cp:coreProperties>
</file>